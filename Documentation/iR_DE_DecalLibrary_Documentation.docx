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B0C10" w:themeColor="background1"/>
  <w:body>
    <w:p w14:paraId="2E08EBB2" w14:textId="77777777" w:rsidR="00E70F07" w:rsidRPr="00827C5D" w:rsidRDefault="00414208" w:rsidP="00A31759">
      <w:pPr>
        <w:pStyle w:val="Heading1"/>
      </w:pPr>
      <w:r w:rsidRPr="00827C5D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9F707C" wp14:editId="4BAB152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61200" cy="10353600"/>
                <wp:effectExtent l="247650" t="266700" r="245110" b="295910"/>
                <wp:wrapNone/>
                <wp:docPr id="5918960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10353600"/>
                        </a:xfrm>
                        <a:custGeom>
                          <a:avLst/>
                          <a:gdLst>
                            <a:gd name="connsiteX0" fmla="*/ 0 w 7261200"/>
                            <a:gd name="connsiteY0" fmla="*/ 0 h 10353600"/>
                            <a:gd name="connsiteX1" fmla="*/ 340718 w 7261200"/>
                            <a:gd name="connsiteY1" fmla="*/ 0 h 10353600"/>
                            <a:gd name="connsiteX2" fmla="*/ 1044496 w 7261200"/>
                            <a:gd name="connsiteY2" fmla="*/ 0 h 10353600"/>
                            <a:gd name="connsiteX3" fmla="*/ 1748274 w 7261200"/>
                            <a:gd name="connsiteY3" fmla="*/ 0 h 10353600"/>
                            <a:gd name="connsiteX4" fmla="*/ 2088991 w 7261200"/>
                            <a:gd name="connsiteY4" fmla="*/ 0 h 10353600"/>
                            <a:gd name="connsiteX5" fmla="*/ 2720157 w 7261200"/>
                            <a:gd name="connsiteY5" fmla="*/ 0 h 10353600"/>
                            <a:gd name="connsiteX6" fmla="*/ 3351323 w 7261200"/>
                            <a:gd name="connsiteY6" fmla="*/ 0 h 10353600"/>
                            <a:gd name="connsiteX7" fmla="*/ 3837265 w 7261200"/>
                            <a:gd name="connsiteY7" fmla="*/ 0 h 10353600"/>
                            <a:gd name="connsiteX8" fmla="*/ 4250595 w 7261200"/>
                            <a:gd name="connsiteY8" fmla="*/ 0 h 10353600"/>
                            <a:gd name="connsiteX9" fmla="*/ 4736537 w 7261200"/>
                            <a:gd name="connsiteY9" fmla="*/ 0 h 10353600"/>
                            <a:gd name="connsiteX10" fmla="*/ 5077254 w 7261200"/>
                            <a:gd name="connsiteY10" fmla="*/ 0 h 10353600"/>
                            <a:gd name="connsiteX11" fmla="*/ 5781032 w 7261200"/>
                            <a:gd name="connsiteY11" fmla="*/ 0 h 10353600"/>
                            <a:gd name="connsiteX12" fmla="*/ 6266974 w 7261200"/>
                            <a:gd name="connsiteY12" fmla="*/ 0 h 10353600"/>
                            <a:gd name="connsiteX13" fmla="*/ 6607692 w 7261200"/>
                            <a:gd name="connsiteY13" fmla="*/ 0 h 10353600"/>
                            <a:gd name="connsiteX14" fmla="*/ 7261200 w 7261200"/>
                            <a:gd name="connsiteY14" fmla="*/ 0 h 10353600"/>
                            <a:gd name="connsiteX15" fmla="*/ 7261200 w 7261200"/>
                            <a:gd name="connsiteY15" fmla="*/ 575200 h 10353600"/>
                            <a:gd name="connsiteX16" fmla="*/ 7261200 w 7261200"/>
                            <a:gd name="connsiteY16" fmla="*/ 1150400 h 10353600"/>
                            <a:gd name="connsiteX17" fmla="*/ 7261200 w 7261200"/>
                            <a:gd name="connsiteY17" fmla="*/ 1932672 h 10353600"/>
                            <a:gd name="connsiteX18" fmla="*/ 7261200 w 7261200"/>
                            <a:gd name="connsiteY18" fmla="*/ 2300800 h 10353600"/>
                            <a:gd name="connsiteX19" fmla="*/ 7261200 w 7261200"/>
                            <a:gd name="connsiteY19" fmla="*/ 3083072 h 10353600"/>
                            <a:gd name="connsiteX20" fmla="*/ 7261200 w 7261200"/>
                            <a:gd name="connsiteY20" fmla="*/ 3554736 h 10353600"/>
                            <a:gd name="connsiteX21" fmla="*/ 7261200 w 7261200"/>
                            <a:gd name="connsiteY21" fmla="*/ 4233472 h 10353600"/>
                            <a:gd name="connsiteX22" fmla="*/ 7261200 w 7261200"/>
                            <a:gd name="connsiteY22" fmla="*/ 4601600 h 10353600"/>
                            <a:gd name="connsiteX23" fmla="*/ 7261200 w 7261200"/>
                            <a:gd name="connsiteY23" fmla="*/ 4969728 h 10353600"/>
                            <a:gd name="connsiteX24" fmla="*/ 7261200 w 7261200"/>
                            <a:gd name="connsiteY24" fmla="*/ 5648464 h 10353600"/>
                            <a:gd name="connsiteX25" fmla="*/ 7261200 w 7261200"/>
                            <a:gd name="connsiteY25" fmla="*/ 6327200 h 10353600"/>
                            <a:gd name="connsiteX26" fmla="*/ 7261200 w 7261200"/>
                            <a:gd name="connsiteY26" fmla="*/ 6902400 h 10353600"/>
                            <a:gd name="connsiteX27" fmla="*/ 7261200 w 7261200"/>
                            <a:gd name="connsiteY27" fmla="*/ 7684672 h 10353600"/>
                            <a:gd name="connsiteX28" fmla="*/ 7261200 w 7261200"/>
                            <a:gd name="connsiteY28" fmla="*/ 8466944 h 10353600"/>
                            <a:gd name="connsiteX29" fmla="*/ 7261200 w 7261200"/>
                            <a:gd name="connsiteY29" fmla="*/ 8938608 h 10353600"/>
                            <a:gd name="connsiteX30" fmla="*/ 7261200 w 7261200"/>
                            <a:gd name="connsiteY30" fmla="*/ 9410272 h 10353600"/>
                            <a:gd name="connsiteX31" fmla="*/ 7261200 w 7261200"/>
                            <a:gd name="connsiteY31" fmla="*/ 10353600 h 10353600"/>
                            <a:gd name="connsiteX32" fmla="*/ 6847870 w 7261200"/>
                            <a:gd name="connsiteY32" fmla="*/ 10353600 h 10353600"/>
                            <a:gd name="connsiteX33" fmla="*/ 6144092 w 7261200"/>
                            <a:gd name="connsiteY33" fmla="*/ 10353600 h 10353600"/>
                            <a:gd name="connsiteX34" fmla="*/ 5730762 w 7261200"/>
                            <a:gd name="connsiteY34" fmla="*/ 10353600 h 10353600"/>
                            <a:gd name="connsiteX35" fmla="*/ 5172209 w 7261200"/>
                            <a:gd name="connsiteY35" fmla="*/ 10353600 h 10353600"/>
                            <a:gd name="connsiteX36" fmla="*/ 4758879 w 7261200"/>
                            <a:gd name="connsiteY36" fmla="*/ 10353600 h 10353600"/>
                            <a:gd name="connsiteX37" fmla="*/ 4418161 w 7261200"/>
                            <a:gd name="connsiteY37" fmla="*/ 10353600 h 10353600"/>
                            <a:gd name="connsiteX38" fmla="*/ 3714383 w 7261200"/>
                            <a:gd name="connsiteY38" fmla="*/ 10353600 h 10353600"/>
                            <a:gd name="connsiteX39" fmla="*/ 3010605 w 7261200"/>
                            <a:gd name="connsiteY39" fmla="*/ 10353600 h 10353600"/>
                            <a:gd name="connsiteX40" fmla="*/ 2524663 w 7261200"/>
                            <a:gd name="connsiteY40" fmla="*/ 10353600 h 10353600"/>
                            <a:gd name="connsiteX41" fmla="*/ 1893498 w 7261200"/>
                            <a:gd name="connsiteY41" fmla="*/ 10353600 h 10353600"/>
                            <a:gd name="connsiteX42" fmla="*/ 1189720 w 7261200"/>
                            <a:gd name="connsiteY42" fmla="*/ 10353600 h 10353600"/>
                            <a:gd name="connsiteX43" fmla="*/ 776390 w 7261200"/>
                            <a:gd name="connsiteY43" fmla="*/ 10353600 h 10353600"/>
                            <a:gd name="connsiteX44" fmla="*/ 0 w 7261200"/>
                            <a:gd name="connsiteY44" fmla="*/ 10353600 h 10353600"/>
                            <a:gd name="connsiteX45" fmla="*/ 0 w 7261200"/>
                            <a:gd name="connsiteY45" fmla="*/ 9778400 h 10353600"/>
                            <a:gd name="connsiteX46" fmla="*/ 0 w 7261200"/>
                            <a:gd name="connsiteY46" fmla="*/ 9513808 h 10353600"/>
                            <a:gd name="connsiteX47" fmla="*/ 0 w 7261200"/>
                            <a:gd name="connsiteY47" fmla="*/ 8731536 h 10353600"/>
                            <a:gd name="connsiteX48" fmla="*/ 0 w 7261200"/>
                            <a:gd name="connsiteY48" fmla="*/ 8466944 h 10353600"/>
                            <a:gd name="connsiteX49" fmla="*/ 0 w 7261200"/>
                            <a:gd name="connsiteY49" fmla="*/ 7891744 h 10353600"/>
                            <a:gd name="connsiteX50" fmla="*/ 0 w 7261200"/>
                            <a:gd name="connsiteY50" fmla="*/ 7316544 h 10353600"/>
                            <a:gd name="connsiteX51" fmla="*/ 0 w 7261200"/>
                            <a:gd name="connsiteY51" fmla="*/ 6534272 h 10353600"/>
                            <a:gd name="connsiteX52" fmla="*/ 0 w 7261200"/>
                            <a:gd name="connsiteY52" fmla="*/ 5855536 h 10353600"/>
                            <a:gd name="connsiteX53" fmla="*/ 0 w 7261200"/>
                            <a:gd name="connsiteY53" fmla="*/ 5073264 h 10353600"/>
                            <a:gd name="connsiteX54" fmla="*/ 0 w 7261200"/>
                            <a:gd name="connsiteY54" fmla="*/ 4808672 h 10353600"/>
                            <a:gd name="connsiteX55" fmla="*/ 0 w 7261200"/>
                            <a:gd name="connsiteY55" fmla="*/ 4233472 h 10353600"/>
                            <a:gd name="connsiteX56" fmla="*/ 0 w 7261200"/>
                            <a:gd name="connsiteY56" fmla="*/ 3554736 h 10353600"/>
                            <a:gd name="connsiteX57" fmla="*/ 0 w 7261200"/>
                            <a:gd name="connsiteY57" fmla="*/ 3290144 h 10353600"/>
                            <a:gd name="connsiteX58" fmla="*/ 0 w 7261200"/>
                            <a:gd name="connsiteY58" fmla="*/ 2714944 h 10353600"/>
                            <a:gd name="connsiteX59" fmla="*/ 0 w 7261200"/>
                            <a:gd name="connsiteY59" fmla="*/ 2139744 h 10353600"/>
                            <a:gd name="connsiteX60" fmla="*/ 0 w 7261200"/>
                            <a:gd name="connsiteY60" fmla="*/ 1771616 h 10353600"/>
                            <a:gd name="connsiteX61" fmla="*/ 0 w 7261200"/>
                            <a:gd name="connsiteY61" fmla="*/ 1507024 h 10353600"/>
                            <a:gd name="connsiteX62" fmla="*/ 0 w 7261200"/>
                            <a:gd name="connsiteY62" fmla="*/ 1242432 h 10353600"/>
                            <a:gd name="connsiteX63" fmla="*/ 0 w 7261200"/>
                            <a:gd name="connsiteY63" fmla="*/ 977840 h 10353600"/>
                            <a:gd name="connsiteX64" fmla="*/ 0 w 7261200"/>
                            <a:gd name="connsiteY64" fmla="*/ 609712 h 10353600"/>
                            <a:gd name="connsiteX65" fmla="*/ 0 w 7261200"/>
                            <a:gd name="connsiteY65" fmla="*/ 0 h 1035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7261200" h="10353600" extrusionOk="0">
                              <a:moveTo>
                                <a:pt x="0" y="0"/>
                              </a:moveTo>
                              <a:cubicBezTo>
                                <a:pt x="103147" y="-10312"/>
                                <a:pt x="177936" y="32791"/>
                                <a:pt x="340718" y="0"/>
                              </a:cubicBezTo>
                              <a:cubicBezTo>
                                <a:pt x="503500" y="-32791"/>
                                <a:pt x="835063" y="48128"/>
                                <a:pt x="1044496" y="0"/>
                              </a:cubicBezTo>
                              <a:cubicBezTo>
                                <a:pt x="1253929" y="-48128"/>
                                <a:pt x="1555392" y="10773"/>
                                <a:pt x="1748274" y="0"/>
                              </a:cubicBezTo>
                              <a:cubicBezTo>
                                <a:pt x="1941156" y="-10773"/>
                                <a:pt x="1941115" y="27875"/>
                                <a:pt x="2088991" y="0"/>
                              </a:cubicBezTo>
                              <a:cubicBezTo>
                                <a:pt x="2236867" y="-27875"/>
                                <a:pt x="2523091" y="3895"/>
                                <a:pt x="2720157" y="0"/>
                              </a:cubicBezTo>
                              <a:cubicBezTo>
                                <a:pt x="2917223" y="-3895"/>
                                <a:pt x="3071457" y="25722"/>
                                <a:pt x="3351323" y="0"/>
                              </a:cubicBezTo>
                              <a:cubicBezTo>
                                <a:pt x="3631189" y="-25722"/>
                                <a:pt x="3659956" y="47556"/>
                                <a:pt x="3837265" y="0"/>
                              </a:cubicBezTo>
                              <a:cubicBezTo>
                                <a:pt x="4014574" y="-47556"/>
                                <a:pt x="4063912" y="34145"/>
                                <a:pt x="4250595" y="0"/>
                              </a:cubicBezTo>
                              <a:cubicBezTo>
                                <a:pt x="4437278" y="-34145"/>
                                <a:pt x="4567663" y="36589"/>
                                <a:pt x="4736537" y="0"/>
                              </a:cubicBezTo>
                              <a:cubicBezTo>
                                <a:pt x="4905411" y="-36589"/>
                                <a:pt x="4980521" y="26251"/>
                                <a:pt x="5077254" y="0"/>
                              </a:cubicBezTo>
                              <a:cubicBezTo>
                                <a:pt x="5173987" y="-26251"/>
                                <a:pt x="5468522" y="77662"/>
                                <a:pt x="5781032" y="0"/>
                              </a:cubicBezTo>
                              <a:cubicBezTo>
                                <a:pt x="6093542" y="-77662"/>
                                <a:pt x="6070143" y="3191"/>
                                <a:pt x="6266974" y="0"/>
                              </a:cubicBezTo>
                              <a:cubicBezTo>
                                <a:pt x="6463805" y="-3191"/>
                                <a:pt x="6458626" y="34345"/>
                                <a:pt x="6607692" y="0"/>
                              </a:cubicBezTo>
                              <a:cubicBezTo>
                                <a:pt x="6756758" y="-34345"/>
                                <a:pt x="7040226" y="68301"/>
                                <a:pt x="7261200" y="0"/>
                              </a:cubicBezTo>
                              <a:cubicBezTo>
                                <a:pt x="7277762" y="186780"/>
                                <a:pt x="7192461" y="314469"/>
                                <a:pt x="7261200" y="575200"/>
                              </a:cubicBezTo>
                              <a:cubicBezTo>
                                <a:pt x="7329939" y="835931"/>
                                <a:pt x="7256965" y="961988"/>
                                <a:pt x="7261200" y="1150400"/>
                              </a:cubicBezTo>
                              <a:cubicBezTo>
                                <a:pt x="7265435" y="1338812"/>
                                <a:pt x="7234608" y="1725908"/>
                                <a:pt x="7261200" y="1932672"/>
                              </a:cubicBezTo>
                              <a:cubicBezTo>
                                <a:pt x="7287792" y="2139436"/>
                                <a:pt x="7235103" y="2177983"/>
                                <a:pt x="7261200" y="2300800"/>
                              </a:cubicBezTo>
                              <a:cubicBezTo>
                                <a:pt x="7287297" y="2423617"/>
                                <a:pt x="7174220" y="2739535"/>
                                <a:pt x="7261200" y="3083072"/>
                              </a:cubicBezTo>
                              <a:cubicBezTo>
                                <a:pt x="7348180" y="3426609"/>
                                <a:pt x="7254593" y="3331437"/>
                                <a:pt x="7261200" y="3554736"/>
                              </a:cubicBezTo>
                              <a:cubicBezTo>
                                <a:pt x="7267807" y="3778035"/>
                                <a:pt x="7185169" y="3987950"/>
                                <a:pt x="7261200" y="4233472"/>
                              </a:cubicBezTo>
                              <a:cubicBezTo>
                                <a:pt x="7337231" y="4478994"/>
                                <a:pt x="7226239" y="4419107"/>
                                <a:pt x="7261200" y="4601600"/>
                              </a:cubicBezTo>
                              <a:cubicBezTo>
                                <a:pt x="7296161" y="4784093"/>
                                <a:pt x="7258728" y="4867143"/>
                                <a:pt x="7261200" y="4969728"/>
                              </a:cubicBezTo>
                              <a:cubicBezTo>
                                <a:pt x="7263672" y="5072313"/>
                                <a:pt x="7227231" y="5313578"/>
                                <a:pt x="7261200" y="5648464"/>
                              </a:cubicBezTo>
                              <a:cubicBezTo>
                                <a:pt x="7295169" y="5983350"/>
                                <a:pt x="7243125" y="6176332"/>
                                <a:pt x="7261200" y="6327200"/>
                              </a:cubicBezTo>
                              <a:cubicBezTo>
                                <a:pt x="7279275" y="6478068"/>
                                <a:pt x="7192345" y="6647290"/>
                                <a:pt x="7261200" y="6902400"/>
                              </a:cubicBezTo>
                              <a:cubicBezTo>
                                <a:pt x="7330055" y="7157510"/>
                                <a:pt x="7258993" y="7328596"/>
                                <a:pt x="7261200" y="7684672"/>
                              </a:cubicBezTo>
                              <a:cubicBezTo>
                                <a:pt x="7263407" y="8040748"/>
                                <a:pt x="7240333" y="8217255"/>
                                <a:pt x="7261200" y="8466944"/>
                              </a:cubicBezTo>
                              <a:cubicBezTo>
                                <a:pt x="7282067" y="8716633"/>
                                <a:pt x="7230265" y="8781795"/>
                                <a:pt x="7261200" y="8938608"/>
                              </a:cubicBezTo>
                              <a:cubicBezTo>
                                <a:pt x="7292135" y="9095421"/>
                                <a:pt x="7252190" y="9215453"/>
                                <a:pt x="7261200" y="9410272"/>
                              </a:cubicBezTo>
                              <a:cubicBezTo>
                                <a:pt x="7270210" y="9605091"/>
                                <a:pt x="7205820" y="9972299"/>
                                <a:pt x="7261200" y="10353600"/>
                              </a:cubicBezTo>
                              <a:cubicBezTo>
                                <a:pt x="7170568" y="10382553"/>
                                <a:pt x="6989118" y="10311221"/>
                                <a:pt x="6847870" y="10353600"/>
                              </a:cubicBezTo>
                              <a:cubicBezTo>
                                <a:pt x="6706622" y="10395979"/>
                                <a:pt x="6300507" y="10313342"/>
                                <a:pt x="6144092" y="10353600"/>
                              </a:cubicBezTo>
                              <a:cubicBezTo>
                                <a:pt x="5987677" y="10393858"/>
                                <a:pt x="5823006" y="10315666"/>
                                <a:pt x="5730762" y="10353600"/>
                              </a:cubicBezTo>
                              <a:cubicBezTo>
                                <a:pt x="5638518" y="10391534"/>
                                <a:pt x="5299131" y="10333178"/>
                                <a:pt x="5172209" y="10353600"/>
                              </a:cubicBezTo>
                              <a:cubicBezTo>
                                <a:pt x="5045287" y="10374022"/>
                                <a:pt x="4860652" y="10344171"/>
                                <a:pt x="4758879" y="10353600"/>
                              </a:cubicBezTo>
                              <a:cubicBezTo>
                                <a:pt x="4657106" y="10363029"/>
                                <a:pt x="4550615" y="10324442"/>
                                <a:pt x="4418161" y="10353600"/>
                              </a:cubicBezTo>
                              <a:cubicBezTo>
                                <a:pt x="4285707" y="10382758"/>
                                <a:pt x="3940263" y="10301933"/>
                                <a:pt x="3714383" y="10353600"/>
                              </a:cubicBezTo>
                              <a:cubicBezTo>
                                <a:pt x="3488503" y="10405267"/>
                                <a:pt x="3354904" y="10330751"/>
                                <a:pt x="3010605" y="10353600"/>
                              </a:cubicBezTo>
                              <a:cubicBezTo>
                                <a:pt x="2666306" y="10376449"/>
                                <a:pt x="2669941" y="10297529"/>
                                <a:pt x="2524663" y="10353600"/>
                              </a:cubicBezTo>
                              <a:cubicBezTo>
                                <a:pt x="2379385" y="10409671"/>
                                <a:pt x="2168987" y="10342157"/>
                                <a:pt x="1893498" y="10353600"/>
                              </a:cubicBezTo>
                              <a:cubicBezTo>
                                <a:pt x="1618009" y="10365043"/>
                                <a:pt x="1425311" y="10330864"/>
                                <a:pt x="1189720" y="10353600"/>
                              </a:cubicBezTo>
                              <a:cubicBezTo>
                                <a:pt x="954129" y="10376336"/>
                                <a:pt x="876020" y="10329421"/>
                                <a:pt x="776390" y="10353600"/>
                              </a:cubicBezTo>
                              <a:cubicBezTo>
                                <a:pt x="676760" y="10377779"/>
                                <a:pt x="161944" y="10285283"/>
                                <a:pt x="0" y="10353600"/>
                              </a:cubicBezTo>
                              <a:cubicBezTo>
                                <a:pt x="-15034" y="10109861"/>
                                <a:pt x="67750" y="9992400"/>
                                <a:pt x="0" y="9778400"/>
                              </a:cubicBezTo>
                              <a:cubicBezTo>
                                <a:pt x="-67750" y="9564400"/>
                                <a:pt x="29709" y="9588756"/>
                                <a:pt x="0" y="9513808"/>
                              </a:cubicBezTo>
                              <a:cubicBezTo>
                                <a:pt x="-29709" y="9438860"/>
                                <a:pt x="27485" y="8888290"/>
                                <a:pt x="0" y="8731536"/>
                              </a:cubicBezTo>
                              <a:cubicBezTo>
                                <a:pt x="-27485" y="8574782"/>
                                <a:pt x="402" y="8554032"/>
                                <a:pt x="0" y="8466944"/>
                              </a:cubicBezTo>
                              <a:cubicBezTo>
                                <a:pt x="-402" y="8379856"/>
                                <a:pt x="25845" y="8049899"/>
                                <a:pt x="0" y="7891744"/>
                              </a:cubicBezTo>
                              <a:cubicBezTo>
                                <a:pt x="-25845" y="7733589"/>
                                <a:pt x="43094" y="7563088"/>
                                <a:pt x="0" y="7316544"/>
                              </a:cubicBezTo>
                              <a:cubicBezTo>
                                <a:pt x="-43094" y="7070000"/>
                                <a:pt x="10308" y="6902279"/>
                                <a:pt x="0" y="6534272"/>
                              </a:cubicBezTo>
                              <a:cubicBezTo>
                                <a:pt x="-10308" y="6166265"/>
                                <a:pt x="438" y="6109761"/>
                                <a:pt x="0" y="5855536"/>
                              </a:cubicBezTo>
                              <a:cubicBezTo>
                                <a:pt x="-438" y="5601311"/>
                                <a:pt x="71723" y="5457237"/>
                                <a:pt x="0" y="5073264"/>
                              </a:cubicBezTo>
                              <a:cubicBezTo>
                                <a:pt x="-71723" y="4689291"/>
                                <a:pt x="1425" y="4925245"/>
                                <a:pt x="0" y="4808672"/>
                              </a:cubicBezTo>
                              <a:cubicBezTo>
                                <a:pt x="-1425" y="4692099"/>
                                <a:pt x="7995" y="4509545"/>
                                <a:pt x="0" y="4233472"/>
                              </a:cubicBezTo>
                              <a:cubicBezTo>
                                <a:pt x="-7995" y="3957399"/>
                                <a:pt x="43341" y="3732791"/>
                                <a:pt x="0" y="3554736"/>
                              </a:cubicBezTo>
                              <a:cubicBezTo>
                                <a:pt x="-43341" y="3376681"/>
                                <a:pt x="25516" y="3392382"/>
                                <a:pt x="0" y="3290144"/>
                              </a:cubicBezTo>
                              <a:cubicBezTo>
                                <a:pt x="-25516" y="3187906"/>
                                <a:pt x="23332" y="2999427"/>
                                <a:pt x="0" y="2714944"/>
                              </a:cubicBezTo>
                              <a:cubicBezTo>
                                <a:pt x="-23332" y="2430461"/>
                                <a:pt x="39152" y="2298795"/>
                                <a:pt x="0" y="2139744"/>
                              </a:cubicBezTo>
                              <a:cubicBezTo>
                                <a:pt x="-39152" y="1980693"/>
                                <a:pt x="40532" y="1861846"/>
                                <a:pt x="0" y="1771616"/>
                              </a:cubicBezTo>
                              <a:cubicBezTo>
                                <a:pt x="-40532" y="1681386"/>
                                <a:pt x="30878" y="1610296"/>
                                <a:pt x="0" y="1507024"/>
                              </a:cubicBezTo>
                              <a:cubicBezTo>
                                <a:pt x="-30878" y="1403752"/>
                                <a:pt x="8655" y="1360417"/>
                                <a:pt x="0" y="1242432"/>
                              </a:cubicBezTo>
                              <a:cubicBezTo>
                                <a:pt x="-8655" y="1124447"/>
                                <a:pt x="16001" y="1039912"/>
                                <a:pt x="0" y="977840"/>
                              </a:cubicBezTo>
                              <a:cubicBezTo>
                                <a:pt x="-16001" y="915768"/>
                                <a:pt x="9847" y="741981"/>
                                <a:pt x="0" y="609712"/>
                              </a:cubicBezTo>
                              <a:cubicBezTo>
                                <a:pt x="-9847" y="477443"/>
                                <a:pt x="45483" y="1853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406400">
                          <a:solidFill>
                            <a:srgbClr val="D5654E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9437579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E42E" id="Rectangle 3" o:spid="_x0000_s1026" style="position:absolute;margin-left:0;margin-top:0;width:571.75pt;height:815.25pt;z-index:2516582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" filled="f" strokecolor="#d5654e" strokeweight="32pt">
                <w10:wrap anchorx="page" anchory="page"/>
              </v:rect>
            </w:pict>
          </mc:Fallback>
        </mc:AlternateContent>
      </w:r>
      <w:r w:rsidR="00AC4EB0" w:rsidRPr="00827C5D">
        <w:rPr>
          <w:noProof/>
        </w:rPr>
        <w:drawing>
          <wp:anchor distT="0" distB="0" distL="114300" distR="114300" simplePos="0" relativeHeight="251658242" behindDoc="0" locked="0" layoutInCell="1" allowOverlap="1" wp14:anchorId="7D570CF2" wp14:editId="0F989E52">
            <wp:simplePos x="0" y="0"/>
            <wp:positionH relativeFrom="column">
              <wp:posOffset>-1511935</wp:posOffset>
            </wp:positionH>
            <wp:positionV relativeFrom="paragraph">
              <wp:posOffset>194920</wp:posOffset>
            </wp:positionV>
            <wp:extent cx="3666654" cy="576781"/>
            <wp:effectExtent l="0" t="0" r="0" b="0"/>
            <wp:wrapNone/>
            <wp:docPr id="523875048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5048" name="Picture 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54" cy="5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EB0" w:rsidRPr="00827C5D">
        <w:rPr>
          <w:rStyle w:val="UnresolvedMention"/>
          <w:noProof/>
        </w:rPr>
        <w:drawing>
          <wp:anchor distT="0" distB="0" distL="114300" distR="114300" simplePos="0" relativeHeight="251658240" behindDoc="1" locked="0" layoutInCell="1" allowOverlap="1" wp14:anchorId="6CFE73BF" wp14:editId="78AB5CEC">
            <wp:simplePos x="0" y="0"/>
            <wp:positionH relativeFrom="margin">
              <wp:posOffset>5640070</wp:posOffset>
            </wp:positionH>
            <wp:positionV relativeFrom="paragraph">
              <wp:posOffset>194945</wp:posOffset>
            </wp:positionV>
            <wp:extent cx="474345" cy="474345"/>
            <wp:effectExtent l="0" t="0" r="1905" b="1905"/>
            <wp:wrapSquare wrapText="bothSides"/>
            <wp:docPr id="492153995" name="Picture 492153995" descr="A black silhouette of a head with a rainb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3995" name="Picture 492153995" descr="A black silhouette of a head with a rainbow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EB0" w:rsidRPr="00827C5D">
        <w:rPr>
          <w:rStyle w:val="EndnoteReference"/>
          <w:noProof/>
        </w:rPr>
        <w:drawing>
          <wp:anchor distT="0" distB="0" distL="114300" distR="114300" simplePos="0" relativeHeight="251658241" behindDoc="0" locked="0" layoutInCell="1" allowOverlap="1" wp14:anchorId="6118B15C" wp14:editId="0B58F85B">
            <wp:simplePos x="0" y="0"/>
            <wp:positionH relativeFrom="column">
              <wp:posOffset>5052060</wp:posOffset>
            </wp:positionH>
            <wp:positionV relativeFrom="paragraph">
              <wp:posOffset>195580</wp:posOffset>
            </wp:positionV>
            <wp:extent cx="474345" cy="474345"/>
            <wp:effectExtent l="0" t="0" r="1905" b="1905"/>
            <wp:wrapNone/>
            <wp:docPr id="1955907442" name="Picture 19559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7442" name="Picture 1955907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6D445" w14:textId="467C4789" w:rsidR="00A22124" w:rsidRPr="00827C5D" w:rsidRDefault="009C306A" w:rsidP="00AC4EB0">
      <w:pPr>
        <w:rPr>
          <w:rFonts w:asciiTheme="majorHAnsi" w:hAnsiTheme="majorHAnsi" w:cstheme="majorHAnsi"/>
          <w:color w:val="42698C"/>
          <w:sz w:val="48"/>
          <w:szCs w:val="48"/>
        </w:rPr>
      </w:pPr>
      <w:r w:rsidRPr="00827C5D">
        <w:rPr>
          <w:noProof/>
        </w:rPr>
        <w:drawing>
          <wp:anchor distT="0" distB="0" distL="114300" distR="114300" simplePos="0" relativeHeight="251658243" behindDoc="0" locked="0" layoutInCell="1" allowOverlap="1" wp14:anchorId="791B1AB0" wp14:editId="5C813484">
            <wp:simplePos x="0" y="0"/>
            <wp:positionH relativeFrom="column">
              <wp:posOffset>-744220</wp:posOffset>
            </wp:positionH>
            <wp:positionV relativeFrom="paragraph">
              <wp:posOffset>557530</wp:posOffset>
            </wp:positionV>
            <wp:extent cx="7582535" cy="9204960"/>
            <wp:effectExtent l="0" t="0" r="0" b="0"/>
            <wp:wrapNone/>
            <wp:docPr id="554156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607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r="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9204960"/>
                    </a:xfrm>
                    <a:prstGeom prst="rect">
                      <a:avLst/>
                    </a:prstGeom>
                    <a:blipFill dpi="0" rotWithShape="1">
                      <a:blip r:embed="rId13"/>
                      <a:srcRect/>
                      <a:tile tx="0" ty="0" sx="25000" sy="25000" flip="none" algn="t"/>
                    </a:blip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208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F3C7E0B" wp14:editId="7EBC54AB">
                <wp:simplePos x="0" y="0"/>
                <wp:positionH relativeFrom="page">
                  <wp:align>center</wp:align>
                </wp:positionH>
                <wp:positionV relativeFrom="page">
                  <wp:posOffset>10369550</wp:posOffset>
                </wp:positionV>
                <wp:extent cx="1598400" cy="320400"/>
                <wp:effectExtent l="0" t="0" r="0" b="3810"/>
                <wp:wrapNone/>
                <wp:docPr id="1631553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32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08D1E" w14:textId="77777777" w:rsidR="002E7A26" w:rsidRPr="00827C5D" w:rsidRDefault="002E7A26" w:rsidP="002E7A26">
                            <w:pPr>
                              <w:jc w:val="center"/>
                              <w:rPr>
                                <w:rFonts w:ascii="Ink Free" w:hAnsi="Ink Free"/>
                                <w:color w:val="0B0C10" w:themeColor="background1"/>
                              </w:rPr>
                            </w:pPr>
                            <w:r w:rsidRPr="00827C5D">
                              <w:rPr>
                                <w:rFonts w:ascii="Ink Free" w:hAnsi="Ink Free"/>
                                <w:color w:val="0B0C10" w:themeColor="background1"/>
                              </w:rPr>
                              <w:t>made by Nagi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C7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16.5pt;width:125.85pt;height:25.25pt;z-index:25165824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kyFQIAACwEAAAOAAAAZHJzL2Uyb0RvYy54bWysU01vGyEQvVfqf0Dc6107dpq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" filled="f" stroked="f" strokeweight=".5pt">
                <v:textbox>
                  <w:txbxContent>
                    <w:p w14:paraId="31F08D1E" w14:textId="77777777" w:rsidR="002E7A26" w:rsidRPr="00827C5D" w:rsidRDefault="002E7A26" w:rsidP="002E7A26">
                      <w:pPr>
                        <w:jc w:val="center"/>
                        <w:rPr>
                          <w:rFonts w:ascii="Ink Free" w:hAnsi="Ink Free"/>
                          <w:color w:val="0B0C10" w:themeColor="background1"/>
                        </w:rPr>
                      </w:pPr>
                      <w:r w:rsidRPr="00827C5D">
                        <w:rPr>
                          <w:rFonts w:ascii="Ink Free" w:hAnsi="Ink Free"/>
                          <w:color w:val="0B0C10" w:themeColor="background1"/>
                        </w:rPr>
                        <w:t>made by Nagi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3F7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091AE3" wp14:editId="28D12E1C">
                <wp:simplePos x="0" y="0"/>
                <wp:positionH relativeFrom="column">
                  <wp:posOffset>-138564</wp:posOffset>
                </wp:positionH>
                <wp:positionV relativeFrom="paragraph">
                  <wp:posOffset>5711658</wp:posOffset>
                </wp:positionV>
                <wp:extent cx="4856748" cy="2381250"/>
                <wp:effectExtent l="76200" t="57150" r="77470" b="76200"/>
                <wp:wrapNone/>
                <wp:docPr id="1489721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748" cy="2381250"/>
                        </a:xfrm>
                        <a:custGeom>
                          <a:avLst/>
                          <a:gdLst>
                            <a:gd name="connsiteX0" fmla="*/ 0 w 4856748"/>
                            <a:gd name="connsiteY0" fmla="*/ 0 h 2381250"/>
                            <a:gd name="connsiteX1" fmla="*/ 588206 w 4856748"/>
                            <a:gd name="connsiteY1" fmla="*/ 0 h 2381250"/>
                            <a:gd name="connsiteX2" fmla="*/ 1030710 w 4856748"/>
                            <a:gd name="connsiteY2" fmla="*/ 0 h 2381250"/>
                            <a:gd name="connsiteX3" fmla="*/ 1667483 w 4856748"/>
                            <a:gd name="connsiteY3" fmla="*/ 0 h 2381250"/>
                            <a:gd name="connsiteX4" fmla="*/ 2109987 w 4856748"/>
                            <a:gd name="connsiteY4" fmla="*/ 0 h 2381250"/>
                            <a:gd name="connsiteX5" fmla="*/ 2503923 w 4856748"/>
                            <a:gd name="connsiteY5" fmla="*/ 0 h 2381250"/>
                            <a:gd name="connsiteX6" fmla="*/ 2994995 w 4856748"/>
                            <a:gd name="connsiteY6" fmla="*/ 0 h 2381250"/>
                            <a:gd name="connsiteX7" fmla="*/ 3437498 w 4856748"/>
                            <a:gd name="connsiteY7" fmla="*/ 0 h 2381250"/>
                            <a:gd name="connsiteX8" fmla="*/ 3880002 w 4856748"/>
                            <a:gd name="connsiteY8" fmla="*/ 0 h 2381250"/>
                            <a:gd name="connsiteX9" fmla="*/ 4856748 w 4856748"/>
                            <a:gd name="connsiteY9" fmla="*/ 0 h 2381250"/>
                            <a:gd name="connsiteX10" fmla="*/ 4856748 w 4856748"/>
                            <a:gd name="connsiteY10" fmla="*/ 547688 h 2381250"/>
                            <a:gd name="connsiteX11" fmla="*/ 4856748 w 4856748"/>
                            <a:gd name="connsiteY11" fmla="*/ 1166813 h 2381250"/>
                            <a:gd name="connsiteX12" fmla="*/ 4856748 w 4856748"/>
                            <a:gd name="connsiteY12" fmla="*/ 1738313 h 2381250"/>
                            <a:gd name="connsiteX13" fmla="*/ 4856748 w 4856748"/>
                            <a:gd name="connsiteY13" fmla="*/ 2381250 h 2381250"/>
                            <a:gd name="connsiteX14" fmla="*/ 4317109 w 4856748"/>
                            <a:gd name="connsiteY14" fmla="*/ 2381250 h 2381250"/>
                            <a:gd name="connsiteX15" fmla="*/ 3728903 w 4856748"/>
                            <a:gd name="connsiteY15" fmla="*/ 2381250 h 2381250"/>
                            <a:gd name="connsiteX16" fmla="*/ 3092130 w 4856748"/>
                            <a:gd name="connsiteY16" fmla="*/ 2381250 h 2381250"/>
                            <a:gd name="connsiteX17" fmla="*/ 2649626 w 4856748"/>
                            <a:gd name="connsiteY17" fmla="*/ 2381250 h 2381250"/>
                            <a:gd name="connsiteX18" fmla="*/ 2109987 w 4856748"/>
                            <a:gd name="connsiteY18" fmla="*/ 2381250 h 2381250"/>
                            <a:gd name="connsiteX19" fmla="*/ 1521781 w 4856748"/>
                            <a:gd name="connsiteY19" fmla="*/ 2381250 h 2381250"/>
                            <a:gd name="connsiteX20" fmla="*/ 933575 w 4856748"/>
                            <a:gd name="connsiteY20" fmla="*/ 2381250 h 2381250"/>
                            <a:gd name="connsiteX21" fmla="*/ 0 w 4856748"/>
                            <a:gd name="connsiteY21" fmla="*/ 2381250 h 2381250"/>
                            <a:gd name="connsiteX22" fmla="*/ 0 w 4856748"/>
                            <a:gd name="connsiteY22" fmla="*/ 1738313 h 2381250"/>
                            <a:gd name="connsiteX23" fmla="*/ 0 w 4856748"/>
                            <a:gd name="connsiteY23" fmla="*/ 1166813 h 2381250"/>
                            <a:gd name="connsiteX24" fmla="*/ 0 w 4856748"/>
                            <a:gd name="connsiteY24" fmla="*/ 523875 h 2381250"/>
                            <a:gd name="connsiteX25" fmla="*/ 0 w 4856748"/>
                            <a:gd name="connsiteY25" fmla="*/ 0 h 238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856748" h="2381250" fill="none" extrusionOk="0">
                              <a:moveTo>
                                <a:pt x="0" y="0"/>
                              </a:moveTo>
                              <a:cubicBezTo>
                                <a:pt x="133112" y="-35628"/>
                                <a:pt x="399032" y="8630"/>
                                <a:pt x="588206" y="0"/>
                              </a:cubicBezTo>
                              <a:cubicBezTo>
                                <a:pt x="777380" y="-8630"/>
                                <a:pt x="834293" y="47980"/>
                                <a:pt x="1030710" y="0"/>
                              </a:cubicBezTo>
                              <a:cubicBezTo>
                                <a:pt x="1227127" y="-47980"/>
                                <a:pt x="1422459" y="29239"/>
                                <a:pt x="1667483" y="0"/>
                              </a:cubicBezTo>
                              <a:cubicBezTo>
                                <a:pt x="1912507" y="-29239"/>
                                <a:pt x="1944499" y="31753"/>
                                <a:pt x="2109987" y="0"/>
                              </a:cubicBezTo>
                              <a:cubicBezTo>
                                <a:pt x="2275475" y="-31753"/>
                                <a:pt x="2333527" y="6863"/>
                                <a:pt x="2503923" y="0"/>
                              </a:cubicBezTo>
                              <a:cubicBezTo>
                                <a:pt x="2674319" y="-6863"/>
                                <a:pt x="2798998" y="7725"/>
                                <a:pt x="2994995" y="0"/>
                              </a:cubicBezTo>
                              <a:cubicBezTo>
                                <a:pt x="3190992" y="-7725"/>
                                <a:pt x="3337640" y="40339"/>
                                <a:pt x="3437498" y="0"/>
                              </a:cubicBezTo>
                              <a:cubicBezTo>
                                <a:pt x="3537356" y="-40339"/>
                                <a:pt x="3669962" y="24000"/>
                                <a:pt x="3880002" y="0"/>
                              </a:cubicBezTo>
                              <a:cubicBezTo>
                                <a:pt x="4090042" y="-24000"/>
                                <a:pt x="4523495" y="6912"/>
                                <a:pt x="4856748" y="0"/>
                              </a:cubicBezTo>
                              <a:cubicBezTo>
                                <a:pt x="4859085" y="227215"/>
                                <a:pt x="4838001" y="391355"/>
                                <a:pt x="4856748" y="547688"/>
                              </a:cubicBezTo>
                              <a:cubicBezTo>
                                <a:pt x="4875495" y="704021"/>
                                <a:pt x="4805514" y="1008876"/>
                                <a:pt x="4856748" y="1166813"/>
                              </a:cubicBezTo>
                              <a:cubicBezTo>
                                <a:pt x="4907982" y="1324751"/>
                                <a:pt x="4846835" y="1608657"/>
                                <a:pt x="4856748" y="1738313"/>
                              </a:cubicBezTo>
                              <a:cubicBezTo>
                                <a:pt x="4866661" y="1867969"/>
                                <a:pt x="4824834" y="2220859"/>
                                <a:pt x="4856748" y="2381250"/>
                              </a:cubicBezTo>
                              <a:cubicBezTo>
                                <a:pt x="4622542" y="2434228"/>
                                <a:pt x="4552132" y="2362002"/>
                                <a:pt x="4317109" y="2381250"/>
                              </a:cubicBezTo>
                              <a:cubicBezTo>
                                <a:pt x="4082086" y="2400498"/>
                                <a:pt x="3967502" y="2314827"/>
                                <a:pt x="3728903" y="2381250"/>
                              </a:cubicBezTo>
                              <a:cubicBezTo>
                                <a:pt x="3490304" y="2447673"/>
                                <a:pt x="3329318" y="2349002"/>
                                <a:pt x="3092130" y="2381250"/>
                              </a:cubicBezTo>
                              <a:cubicBezTo>
                                <a:pt x="2854942" y="2413498"/>
                                <a:pt x="2796838" y="2380766"/>
                                <a:pt x="2649626" y="2381250"/>
                              </a:cubicBezTo>
                              <a:cubicBezTo>
                                <a:pt x="2502414" y="2381734"/>
                                <a:pt x="2320128" y="2341806"/>
                                <a:pt x="2109987" y="2381250"/>
                              </a:cubicBezTo>
                              <a:cubicBezTo>
                                <a:pt x="1899846" y="2420694"/>
                                <a:pt x="1639530" y="2335859"/>
                                <a:pt x="1521781" y="2381250"/>
                              </a:cubicBezTo>
                              <a:cubicBezTo>
                                <a:pt x="1404032" y="2426641"/>
                                <a:pt x="1221599" y="2340927"/>
                                <a:pt x="933575" y="2381250"/>
                              </a:cubicBezTo>
                              <a:cubicBezTo>
                                <a:pt x="645551" y="2421573"/>
                                <a:pt x="253793" y="2352386"/>
                                <a:pt x="0" y="2381250"/>
                              </a:cubicBezTo>
                              <a:cubicBezTo>
                                <a:pt x="-57822" y="2067223"/>
                                <a:pt x="29487" y="1896810"/>
                                <a:pt x="0" y="1738313"/>
                              </a:cubicBezTo>
                              <a:cubicBezTo>
                                <a:pt x="-29487" y="1579816"/>
                                <a:pt x="12233" y="1425510"/>
                                <a:pt x="0" y="1166813"/>
                              </a:cubicBezTo>
                              <a:cubicBezTo>
                                <a:pt x="-12233" y="908116"/>
                                <a:pt x="22989" y="798971"/>
                                <a:pt x="0" y="523875"/>
                              </a:cubicBezTo>
                              <a:cubicBezTo>
                                <a:pt x="-22989" y="248779"/>
                                <a:pt x="57089" y="199946"/>
                                <a:pt x="0" y="0"/>
                              </a:cubicBezTo>
                              <a:close/>
                            </a:path>
                            <a:path w="4856748" h="2381250" stroke="0" extrusionOk="0">
                              <a:moveTo>
                                <a:pt x="0" y="0"/>
                              </a:moveTo>
                              <a:cubicBezTo>
                                <a:pt x="209751" y="-8317"/>
                                <a:pt x="228612" y="38877"/>
                                <a:pt x="442504" y="0"/>
                              </a:cubicBezTo>
                              <a:cubicBezTo>
                                <a:pt x="656396" y="-38877"/>
                                <a:pt x="884276" y="26447"/>
                                <a:pt x="1030710" y="0"/>
                              </a:cubicBezTo>
                              <a:cubicBezTo>
                                <a:pt x="1177144" y="-26447"/>
                                <a:pt x="1340335" y="42796"/>
                                <a:pt x="1424646" y="0"/>
                              </a:cubicBezTo>
                              <a:cubicBezTo>
                                <a:pt x="1508957" y="-42796"/>
                                <a:pt x="1709999" y="92"/>
                                <a:pt x="1915717" y="0"/>
                              </a:cubicBezTo>
                              <a:cubicBezTo>
                                <a:pt x="2121435" y="-92"/>
                                <a:pt x="2249277" y="55516"/>
                                <a:pt x="2455356" y="0"/>
                              </a:cubicBezTo>
                              <a:cubicBezTo>
                                <a:pt x="2661435" y="-55516"/>
                                <a:pt x="2822640" y="32150"/>
                                <a:pt x="2994995" y="0"/>
                              </a:cubicBezTo>
                              <a:cubicBezTo>
                                <a:pt x="3167350" y="-32150"/>
                                <a:pt x="3351514" y="37974"/>
                                <a:pt x="3534633" y="0"/>
                              </a:cubicBezTo>
                              <a:cubicBezTo>
                                <a:pt x="3717752" y="-37974"/>
                                <a:pt x="3962139" y="13818"/>
                                <a:pt x="4074272" y="0"/>
                              </a:cubicBezTo>
                              <a:cubicBezTo>
                                <a:pt x="4186405" y="-13818"/>
                                <a:pt x="4690757" y="90730"/>
                                <a:pt x="4856748" y="0"/>
                              </a:cubicBezTo>
                              <a:cubicBezTo>
                                <a:pt x="4870803" y="227319"/>
                                <a:pt x="4805274" y="443194"/>
                                <a:pt x="4856748" y="619125"/>
                              </a:cubicBezTo>
                              <a:cubicBezTo>
                                <a:pt x="4908222" y="795056"/>
                                <a:pt x="4802040" y="983053"/>
                                <a:pt x="4856748" y="1143000"/>
                              </a:cubicBezTo>
                              <a:cubicBezTo>
                                <a:pt x="4911456" y="1302948"/>
                                <a:pt x="4801605" y="1638458"/>
                                <a:pt x="4856748" y="1785938"/>
                              </a:cubicBezTo>
                              <a:cubicBezTo>
                                <a:pt x="4911891" y="1933418"/>
                                <a:pt x="4844328" y="2242482"/>
                                <a:pt x="4856748" y="2381250"/>
                              </a:cubicBezTo>
                              <a:cubicBezTo>
                                <a:pt x="4689370" y="2385570"/>
                                <a:pt x="4483279" y="2350124"/>
                                <a:pt x="4365677" y="2381250"/>
                              </a:cubicBezTo>
                              <a:cubicBezTo>
                                <a:pt x="4248075" y="2412376"/>
                                <a:pt x="4069271" y="2369556"/>
                                <a:pt x="3777471" y="2381250"/>
                              </a:cubicBezTo>
                              <a:cubicBezTo>
                                <a:pt x="3485671" y="2392944"/>
                                <a:pt x="3397218" y="2341239"/>
                                <a:pt x="3286399" y="2381250"/>
                              </a:cubicBezTo>
                              <a:cubicBezTo>
                                <a:pt x="3175580" y="2421261"/>
                                <a:pt x="2986308" y="2352804"/>
                                <a:pt x="2746761" y="2381250"/>
                              </a:cubicBezTo>
                              <a:cubicBezTo>
                                <a:pt x="2507214" y="2409696"/>
                                <a:pt x="2474749" y="2368129"/>
                                <a:pt x="2304257" y="2381250"/>
                              </a:cubicBezTo>
                              <a:cubicBezTo>
                                <a:pt x="2133765" y="2394371"/>
                                <a:pt x="2039121" y="2366484"/>
                                <a:pt x="1813186" y="2381250"/>
                              </a:cubicBezTo>
                              <a:cubicBezTo>
                                <a:pt x="1587251" y="2396016"/>
                                <a:pt x="1448321" y="2354864"/>
                                <a:pt x="1322115" y="2381250"/>
                              </a:cubicBezTo>
                              <a:cubicBezTo>
                                <a:pt x="1195909" y="2407636"/>
                                <a:pt x="1025205" y="2343973"/>
                                <a:pt x="928179" y="2381250"/>
                              </a:cubicBezTo>
                              <a:cubicBezTo>
                                <a:pt x="831153" y="2418527"/>
                                <a:pt x="244981" y="2341103"/>
                                <a:pt x="0" y="2381250"/>
                              </a:cubicBezTo>
                              <a:cubicBezTo>
                                <a:pt x="-10489" y="2190193"/>
                                <a:pt x="1961" y="1953267"/>
                                <a:pt x="0" y="1833563"/>
                              </a:cubicBezTo>
                              <a:cubicBezTo>
                                <a:pt x="-1961" y="1713859"/>
                                <a:pt x="42412" y="1463213"/>
                                <a:pt x="0" y="1238250"/>
                              </a:cubicBezTo>
                              <a:cubicBezTo>
                                <a:pt x="-42412" y="1013287"/>
                                <a:pt x="19419" y="912535"/>
                                <a:pt x="0" y="690563"/>
                              </a:cubicBezTo>
                              <a:cubicBezTo>
                                <a:pt x="-19419" y="468591"/>
                                <a:pt x="23121" y="19995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bg1">
                              <a:lumMod val="90000"/>
                              <a:lumOff val="1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D5654E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960696770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2392B76" w14:textId="06910023" w:rsidR="002E7A26" w:rsidRPr="00827C5D" w:rsidRDefault="00E96088" w:rsidP="00785C59">
                            <w:pPr>
                              <w:pStyle w:val="Title"/>
                              <w:spacing w:after="160" w:line="216" w:lineRule="auto"/>
                              <w:ind w:left="113"/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>ilo</w:t>
                            </w:r>
                            <w:proofErr w:type="spellEnd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>sama</w:t>
                            </w:r>
                            <w:proofErr w:type="spellEnd"/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34"/>
                                <w:szCs w:val="34"/>
                              </w:rPr>
                              <w:t xml:space="preserve"> RAIL</w:t>
                            </w:r>
                          </w:p>
                          <w:p w14:paraId="6644F55A" w14:textId="555ED731" w:rsidR="002E7A26" w:rsidRPr="00827C5D" w:rsidRDefault="00E96088" w:rsidP="00457169">
                            <w:pPr>
                              <w:pStyle w:val="Title"/>
                              <w:spacing w:before="240" w:after="120" w:line="192" w:lineRule="auto"/>
                              <w:ind w:left="113"/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70"/>
                                <w:szCs w:val="70"/>
                              </w:rPr>
                            </w:pPr>
                            <w:r w:rsidRPr="00827C5D">
                              <w:rPr>
                                <w:rFonts w:asciiTheme="majorHAnsi" w:hAnsiTheme="majorHAnsi" w:cstheme="majorHAnsi"/>
                                <w:color w:val="FFFFFF" w:themeColor="text1"/>
                                <w:sz w:val="70"/>
                                <w:szCs w:val="70"/>
                              </w:rPr>
                              <w:t>German Decal Library</w:t>
                            </w:r>
                          </w:p>
                          <w:p w14:paraId="7E857355" w14:textId="2EE96D8B" w:rsidR="002E7A26" w:rsidRPr="00827C5D" w:rsidRDefault="00E96088" w:rsidP="00785C59">
                            <w:pPr>
                              <w:pStyle w:val="Title"/>
                              <w:spacing w:after="80" w:line="192" w:lineRule="auto"/>
                              <w:ind w:left="113"/>
                              <w:rPr>
                                <w:rFonts w:ascii="Fira Sans" w:hAnsi="Fira Sans" w:cstheme="minorHAnsi"/>
                                <w:color w:val="FFFFFF" w:themeColor="text1"/>
                                <w:sz w:val="30"/>
                                <w:szCs w:val="30"/>
                              </w:rPr>
                            </w:pPr>
                            <w:r w:rsidRPr="00827C5D">
                              <w:rPr>
                                <w:rFonts w:ascii="Fira Sans" w:hAnsi="Fira Sans" w:cstheme="minorHAnsi"/>
                                <w:color w:val="FFFFFF" w:themeColor="text1"/>
                                <w:sz w:val="30"/>
                                <w:szCs w:val="30"/>
                              </w:rPr>
                              <w:t>Documentation</w:t>
                            </w:r>
                          </w:p>
                          <w:p w14:paraId="60A67B76" w14:textId="1BCE0667" w:rsidR="002E7A26" w:rsidRPr="00827C5D" w:rsidRDefault="00000000" w:rsidP="00785C59">
                            <w:pPr>
                              <w:pStyle w:val="Title"/>
                              <w:spacing w:line="192" w:lineRule="auto"/>
                              <w:ind w:left="113"/>
                              <w:rPr>
                                <w:rFonts w:ascii="Fira Sans" w:hAnsi="Fira Sans" w:cstheme="minorHAnsi"/>
                                <w:color w:val="FFFFFF" w:themeColor="text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Fira Sans" w:hAnsi="Fira Sans" w:cstheme="minorHAnsi"/>
                                  <w:color w:val="FFFFFF" w:themeColor="text1"/>
                                  <w:sz w:val="22"/>
                                  <w:szCs w:val="22"/>
                                </w:rPr>
                                <w:alias w:val="Status"/>
                                <w:tag w:val=""/>
                                <w:id w:val="-1058705654"/>
                                <w:placeholder>
                                  <w:docPart w:val="9E492773D4FB4DEEA7300BF778078A7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1254EB">
                                  <w:rPr>
                                    <w:rFonts w:ascii="Fira Sans" w:hAnsi="Fira Sans" w:cstheme="minorHAnsi"/>
                                    <w:color w:val="FFFFFF" w:themeColor="text1"/>
                                    <w:sz w:val="22"/>
                                    <w:szCs w:val="22"/>
                                  </w:rPr>
                                  <w:t>v250101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1AE3" id="Text Box 2" o:spid="_x0000_s1027" type="#_x0000_t202" style="position:absolute;left:0;text-align:left;margin-left:-10.9pt;margin-top:449.75pt;width:382.4pt;height:187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" fillcolor="#1f212d [2908]" strokecolor="#d5654e" strokeweight="6pt">
                <v:fill r:id="rId14" o:title="" color2="#0b0c10 [3212]" type="pattern"/>
                <v:textbox>
                  <w:txbxContent>
                    <w:p w14:paraId="02392B76" w14:textId="06910023" w:rsidR="002E7A26" w:rsidRPr="00827C5D" w:rsidRDefault="00E96088" w:rsidP="00785C59">
                      <w:pPr>
                        <w:pStyle w:val="Title"/>
                        <w:spacing w:after="160" w:line="216" w:lineRule="auto"/>
                        <w:ind w:left="113"/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</w:pPr>
                      <w:proofErr w:type="spellStart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>ilo</w:t>
                      </w:r>
                      <w:proofErr w:type="spellEnd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>sama</w:t>
                      </w:r>
                      <w:proofErr w:type="spellEnd"/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34"/>
                          <w:szCs w:val="34"/>
                        </w:rPr>
                        <w:t xml:space="preserve"> RAIL</w:t>
                      </w:r>
                    </w:p>
                    <w:p w14:paraId="6644F55A" w14:textId="555ED731" w:rsidR="002E7A26" w:rsidRPr="00827C5D" w:rsidRDefault="00E96088" w:rsidP="00457169">
                      <w:pPr>
                        <w:pStyle w:val="Title"/>
                        <w:spacing w:before="240" w:after="120" w:line="192" w:lineRule="auto"/>
                        <w:ind w:left="113"/>
                        <w:rPr>
                          <w:rFonts w:asciiTheme="majorHAnsi" w:hAnsiTheme="majorHAnsi" w:cstheme="majorHAnsi"/>
                          <w:color w:val="FFFFFF" w:themeColor="text1"/>
                          <w:sz w:val="70"/>
                          <w:szCs w:val="70"/>
                        </w:rPr>
                      </w:pPr>
                      <w:r w:rsidRPr="00827C5D">
                        <w:rPr>
                          <w:rFonts w:asciiTheme="majorHAnsi" w:hAnsiTheme="majorHAnsi" w:cstheme="majorHAnsi"/>
                          <w:color w:val="FFFFFF" w:themeColor="text1"/>
                          <w:sz w:val="70"/>
                          <w:szCs w:val="70"/>
                        </w:rPr>
                        <w:t>German Decal Library</w:t>
                      </w:r>
                    </w:p>
                    <w:p w14:paraId="7E857355" w14:textId="2EE96D8B" w:rsidR="002E7A26" w:rsidRPr="00827C5D" w:rsidRDefault="00E96088" w:rsidP="00785C59">
                      <w:pPr>
                        <w:pStyle w:val="Title"/>
                        <w:spacing w:after="80" w:line="192" w:lineRule="auto"/>
                        <w:ind w:left="113"/>
                        <w:rPr>
                          <w:rFonts w:ascii="Fira Sans" w:hAnsi="Fira Sans" w:cstheme="minorHAnsi"/>
                          <w:color w:val="FFFFFF" w:themeColor="text1"/>
                          <w:sz w:val="30"/>
                          <w:szCs w:val="30"/>
                        </w:rPr>
                      </w:pPr>
                      <w:r w:rsidRPr="00827C5D">
                        <w:rPr>
                          <w:rFonts w:ascii="Fira Sans" w:hAnsi="Fira Sans" w:cstheme="minorHAnsi"/>
                          <w:color w:val="FFFFFF" w:themeColor="text1"/>
                          <w:sz w:val="30"/>
                          <w:szCs w:val="30"/>
                        </w:rPr>
                        <w:t>Documentation</w:t>
                      </w:r>
                    </w:p>
                    <w:p w14:paraId="60A67B76" w14:textId="1BCE0667" w:rsidR="002E7A26" w:rsidRPr="00827C5D" w:rsidRDefault="00000000" w:rsidP="00785C59">
                      <w:pPr>
                        <w:pStyle w:val="Title"/>
                        <w:spacing w:line="192" w:lineRule="auto"/>
                        <w:ind w:left="113"/>
                        <w:rPr>
                          <w:rFonts w:ascii="Fira Sans" w:hAnsi="Fira Sans" w:cstheme="minorHAnsi"/>
                          <w:color w:val="FFFFFF" w:themeColor="text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Fira Sans" w:hAnsi="Fira Sans" w:cstheme="minorHAnsi"/>
                            <w:color w:val="FFFFFF" w:themeColor="text1"/>
                            <w:sz w:val="22"/>
                            <w:szCs w:val="22"/>
                          </w:rPr>
                          <w:alias w:val="Status"/>
                          <w:tag w:val=""/>
                          <w:id w:val="-1058705654"/>
                          <w:placeholder>
                            <w:docPart w:val="9E492773D4FB4DEEA7300BF778078A71"/>
                          </w:placeholder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1254EB">
                            <w:rPr>
                              <w:rFonts w:ascii="Fira Sans" w:hAnsi="Fira Sans" w:cstheme="minorHAnsi"/>
                              <w:color w:val="FFFFFF" w:themeColor="text1"/>
                              <w:sz w:val="22"/>
                              <w:szCs w:val="22"/>
                            </w:rPr>
                            <w:t>v250101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E70F07" w:rsidRPr="00827C5D">
        <w:br w:type="page"/>
      </w:r>
    </w:p>
    <w:p w14:paraId="2C457EE4" w14:textId="374C37E2" w:rsidR="00827C5D" w:rsidRPr="00827C5D" w:rsidRDefault="00827C5D" w:rsidP="00827C5D">
      <w:pPr>
        <w:pStyle w:val="Heading1"/>
      </w:pPr>
      <w:r w:rsidRPr="00827C5D">
        <w:lastRenderedPageBreak/>
        <w:t>Table of Contents</w:t>
      </w:r>
      <w:r w:rsidRPr="00827C5D">
        <w:br w:type="page"/>
      </w:r>
    </w:p>
    <w:p w14:paraId="5826A561" w14:textId="228B752A" w:rsidR="00A80FF3" w:rsidRDefault="00A80FF3" w:rsidP="0046263C">
      <w:pPr>
        <w:pStyle w:val="Heading1"/>
      </w:pPr>
      <w:r>
        <w:t>Requests and Suggestions</w:t>
      </w:r>
    </w:p>
    <w:p w14:paraId="249FEA14" w14:textId="68C42676" w:rsidR="00A80FF3" w:rsidRPr="00A80FF3" w:rsidRDefault="00A80FF3" w:rsidP="00A80FF3">
      <w:r w:rsidRPr="00A80FF3">
        <w:t>Missing something? In case you have any requests or suggestions for additional decals for this library, you may create an issue with the "request" label</w:t>
      </w:r>
      <w:r>
        <w:t xml:space="preserve"> in our GitHub </w:t>
      </w:r>
      <w:proofErr w:type="gramStart"/>
      <w:r w:rsidR="00A15A93">
        <w:t>repository, or</w:t>
      </w:r>
      <w:proofErr w:type="gramEnd"/>
      <w:r>
        <w:t xml:space="preserve"> ping our team in the TSC discord with your request</w:t>
      </w:r>
      <w:r w:rsidRPr="00A80FF3">
        <w:t>. If possible, please include appropriate reference material for the decal you want represented.</w:t>
      </w:r>
    </w:p>
    <w:p w14:paraId="091CF3E0" w14:textId="39464736" w:rsidR="00A80FF3" w:rsidRDefault="00A80FF3" w:rsidP="0046263C">
      <w:pPr>
        <w:pStyle w:val="Heading1"/>
      </w:pPr>
      <w:r>
        <w:t>Usage Rights</w:t>
      </w:r>
    </w:p>
    <w:p w14:paraId="75D6999A" w14:textId="77777777" w:rsidR="00A80FF3" w:rsidRDefault="00A80FF3" w:rsidP="00A80FF3">
      <w:r w:rsidRPr="00A80FF3">
        <w:t>You may utilise the files in this repository for your own train liveries. However, while doing so, you must follow the following rules unless disclosed in a prior agreement</w:t>
      </w:r>
      <w:r>
        <w:t>.</w:t>
      </w:r>
    </w:p>
    <w:p w14:paraId="2D6F3891" w14:textId="77777777" w:rsidR="00A80FF3" w:rsidRDefault="00A80FF3" w:rsidP="00A80FF3">
      <w:pPr>
        <w:pStyle w:val="ListParagraph"/>
        <w:numPr>
          <w:ilvl w:val="0"/>
          <w:numId w:val="12"/>
        </w:numPr>
      </w:pPr>
      <w:r w:rsidRPr="00A80FF3">
        <w:t>Do not use the files without crediting us (</w:t>
      </w:r>
      <w:proofErr w:type="spellStart"/>
      <w:r w:rsidRPr="00A80FF3">
        <w:t>ilo</w:t>
      </w:r>
      <w:proofErr w:type="spellEnd"/>
      <w:r w:rsidRPr="00A80FF3">
        <w:t xml:space="preserve"> </w:t>
      </w:r>
      <w:proofErr w:type="spellStart"/>
      <w:r w:rsidRPr="00A80FF3">
        <w:t>sama</w:t>
      </w:r>
      <w:proofErr w:type="spellEnd"/>
      <w:r w:rsidRPr="00A80FF3">
        <w:t xml:space="preserve"> RAIL)</w:t>
      </w:r>
    </w:p>
    <w:p w14:paraId="751B7437" w14:textId="77777777" w:rsidR="00A80FF3" w:rsidRDefault="00A80FF3" w:rsidP="00A80FF3">
      <w:pPr>
        <w:pStyle w:val="ListParagraph"/>
        <w:numPr>
          <w:ilvl w:val="0"/>
          <w:numId w:val="12"/>
        </w:numPr>
      </w:pPr>
      <w:r w:rsidRPr="00A80FF3">
        <w:t>Do not use the files outside of train simulators</w:t>
      </w:r>
    </w:p>
    <w:p w14:paraId="55DBE861" w14:textId="73614185" w:rsidR="00A80FF3" w:rsidRPr="00A80FF3" w:rsidRDefault="00A80FF3" w:rsidP="00A80FF3">
      <w:pPr>
        <w:pStyle w:val="ListParagraph"/>
        <w:numPr>
          <w:ilvl w:val="0"/>
          <w:numId w:val="12"/>
        </w:numPr>
      </w:pPr>
      <w:r w:rsidRPr="00A80FF3">
        <w:t>Do not use the files commercially</w:t>
      </w:r>
    </w:p>
    <w:p w14:paraId="1C92C47E" w14:textId="20D79286" w:rsidR="0046263C" w:rsidRDefault="0046263C" w:rsidP="0046263C">
      <w:pPr>
        <w:pStyle w:val="Heading1"/>
      </w:pPr>
      <w:r>
        <w:t>Known Issues</w:t>
      </w:r>
    </w:p>
    <w:p w14:paraId="09127247" w14:textId="77777777" w:rsidR="0046263C" w:rsidRDefault="0046263C" w:rsidP="0046263C">
      <w:pPr>
        <w:pStyle w:val="Heading2"/>
      </w:pPr>
      <w:r>
        <w:t>Fonts in DB WLS decals</w:t>
      </w:r>
    </w:p>
    <w:p w14:paraId="4809AF16" w14:textId="048BFC7E" w:rsidR="0046263C" w:rsidRPr="0046263C" w:rsidRDefault="0046263C" w:rsidP="0046263C">
      <w:r>
        <w:t>The fonts in our DB WLS decals are inaccurate due to the real font (DB WLS) not being available. For now, as a replacement, we are using Nimbus Sans L, a free alternative to Helvetica. We may attempt to recreate DB WLS in the future, though we cannot confirm anything quite yet.</w:t>
      </w:r>
    </w:p>
    <w:p w14:paraId="67361BE7" w14:textId="608655B4" w:rsidR="0046263C" w:rsidRDefault="0046263C" w:rsidP="0046263C">
      <w:pPr>
        <w:pStyle w:val="Heading1"/>
      </w:pPr>
      <w:r>
        <w:t>Naming Scheme</w:t>
      </w:r>
    </w:p>
    <w:p w14:paraId="7176944C" w14:textId="77777777" w:rsidR="0046263C" w:rsidRDefault="0046263C" w:rsidP="0046263C">
      <w:pPr>
        <w:pStyle w:val="Heading2"/>
      </w:pPr>
      <w:r>
        <w:t>Suffixes</w:t>
      </w:r>
    </w:p>
    <w:tbl>
      <w:tblPr>
        <w:tblStyle w:val="iRListTableDark"/>
        <w:tblW w:w="0" w:type="auto"/>
        <w:tblLook w:val="04A0" w:firstRow="1" w:lastRow="0" w:firstColumn="1" w:lastColumn="0" w:noHBand="0" w:noVBand="1"/>
      </w:tblPr>
      <w:tblGrid>
        <w:gridCol w:w="2268"/>
        <w:gridCol w:w="7360"/>
      </w:tblGrid>
      <w:tr w:rsidR="0046263C" w14:paraId="5C589495" w14:textId="77777777" w:rsidTr="00462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DF25D6F" w14:textId="489E6774" w:rsidR="0046263C" w:rsidRDefault="0046263C" w:rsidP="0046263C">
            <w:r>
              <w:t>Suffix</w:t>
            </w:r>
          </w:p>
        </w:tc>
        <w:tc>
          <w:tcPr>
            <w:tcW w:w="7360" w:type="dxa"/>
          </w:tcPr>
          <w:p w14:paraId="65F753D9" w14:textId="56CD1BC5" w:rsidR="0046263C" w:rsidRDefault="0046263C" w:rsidP="0046263C">
            <w:r>
              <w:t>Explanation</w:t>
            </w:r>
          </w:p>
        </w:tc>
      </w:tr>
      <w:tr w:rsidR="0046263C" w14:paraId="196C9050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4D48EF6B" w14:textId="088F3F53" w:rsidR="0046263C" w:rsidRDefault="0046263C" w:rsidP="0046263C">
            <w:r>
              <w:t>_NBG</w:t>
            </w:r>
          </w:p>
        </w:tc>
        <w:tc>
          <w:tcPr>
            <w:tcW w:w="7360" w:type="dxa"/>
          </w:tcPr>
          <w:p w14:paraId="0215CD2B" w14:textId="76227C11" w:rsidR="0046263C" w:rsidRDefault="0046263C" w:rsidP="0046263C">
            <w:r>
              <w:t>No background</w:t>
            </w:r>
          </w:p>
        </w:tc>
      </w:tr>
      <w:tr w:rsidR="0046263C" w14:paraId="483B6FBE" w14:textId="77777777" w:rsidTr="0046263C">
        <w:tc>
          <w:tcPr>
            <w:tcW w:w="2268" w:type="dxa"/>
          </w:tcPr>
          <w:p w14:paraId="4C988984" w14:textId="7232FB14" w:rsidR="0046263C" w:rsidRDefault="0046263C" w:rsidP="0046263C">
            <w:r>
              <w:t xml:space="preserve">   _</w:t>
            </w:r>
            <w:proofErr w:type="spellStart"/>
            <w:r>
              <w:t>NBGw</w:t>
            </w:r>
            <w:proofErr w:type="spellEnd"/>
          </w:p>
        </w:tc>
        <w:tc>
          <w:tcPr>
            <w:tcW w:w="7360" w:type="dxa"/>
          </w:tcPr>
          <w:p w14:paraId="12E076D4" w14:textId="28D723D4" w:rsidR="0046263C" w:rsidRDefault="0046263C" w:rsidP="0046263C">
            <w:r>
              <w:t xml:space="preserve">   White only</w:t>
            </w:r>
          </w:p>
        </w:tc>
      </w:tr>
      <w:tr w:rsidR="0046263C" w14:paraId="65D92E1B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0CB2407B" w14:textId="2821E830" w:rsidR="0046263C" w:rsidRDefault="0046263C" w:rsidP="0046263C">
            <w:r>
              <w:t>_NBO</w:t>
            </w:r>
          </w:p>
        </w:tc>
        <w:tc>
          <w:tcPr>
            <w:tcW w:w="7360" w:type="dxa"/>
          </w:tcPr>
          <w:p w14:paraId="2D606396" w14:textId="24CBEA71" w:rsidR="0046263C" w:rsidRDefault="0046263C" w:rsidP="0046263C">
            <w:r>
              <w:t>No border</w:t>
            </w:r>
          </w:p>
        </w:tc>
      </w:tr>
      <w:tr w:rsidR="0046263C" w14:paraId="2E19BE0E" w14:textId="77777777" w:rsidTr="0046263C">
        <w:tc>
          <w:tcPr>
            <w:tcW w:w="2268" w:type="dxa"/>
          </w:tcPr>
          <w:p w14:paraId="318B90DD" w14:textId="0569451A" w:rsidR="0046263C" w:rsidRDefault="0046263C" w:rsidP="0046263C">
            <w:r>
              <w:t>_n / _o</w:t>
            </w:r>
          </w:p>
        </w:tc>
        <w:tc>
          <w:tcPr>
            <w:tcW w:w="7360" w:type="dxa"/>
          </w:tcPr>
          <w:p w14:paraId="52414C52" w14:textId="74B34023" w:rsidR="0046263C" w:rsidRDefault="0046263C" w:rsidP="0046263C">
            <w:r>
              <w:t>New/old</w:t>
            </w:r>
          </w:p>
        </w:tc>
      </w:tr>
      <w:tr w:rsidR="00B94F0E" w14:paraId="7D6AB8E5" w14:textId="77777777" w:rsidTr="00462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14:paraId="13813A1E" w14:textId="62054888" w:rsidR="00B94F0E" w:rsidRDefault="00B94F0E" w:rsidP="0046263C">
            <w:r>
              <w:t>_v#</w:t>
            </w:r>
          </w:p>
        </w:tc>
        <w:tc>
          <w:tcPr>
            <w:tcW w:w="7360" w:type="dxa"/>
          </w:tcPr>
          <w:p w14:paraId="5F9F4D70" w14:textId="647D78CD" w:rsidR="00B94F0E" w:rsidRDefault="00B94F0E" w:rsidP="0046263C">
            <w:r>
              <w:t>Variant #</w:t>
            </w:r>
          </w:p>
        </w:tc>
      </w:tr>
    </w:tbl>
    <w:p w14:paraId="72069AF1" w14:textId="7F656F95" w:rsidR="0046263C" w:rsidRDefault="0046263C" w:rsidP="0046263C">
      <w:pPr>
        <w:pStyle w:val="Heading2"/>
      </w:pPr>
      <w:r>
        <w:br w:type="page"/>
      </w:r>
    </w:p>
    <w:p w14:paraId="1130CC77" w14:textId="06B53D8A" w:rsidR="00B939C0" w:rsidRPr="00827C5D" w:rsidRDefault="00827C5D" w:rsidP="00827C5D">
      <w:pPr>
        <w:pStyle w:val="Heading1"/>
      </w:pPr>
      <w:r w:rsidRPr="00827C5D">
        <w:t>Decals</w:t>
      </w:r>
    </w:p>
    <w:p w14:paraId="3B3EBB06" w14:textId="77777777" w:rsidR="00827C5D" w:rsidRDefault="00827C5D" w:rsidP="00827C5D">
      <w:pPr>
        <w:pStyle w:val="Heading2"/>
      </w:pPr>
      <w:r w:rsidRPr="00827C5D">
        <w:t>DB WLS</w:t>
      </w:r>
    </w:p>
    <w:p w14:paraId="0EBD6E65" w14:textId="22243FC6" w:rsidR="007D01A5" w:rsidRDefault="007D01A5" w:rsidP="007D01A5">
      <w:pPr>
        <w:pStyle w:val="Heading3"/>
      </w:pPr>
      <w:r>
        <w:t>Pictograms</w:t>
      </w:r>
    </w:p>
    <w:p w14:paraId="56DB12B5" w14:textId="5093A968" w:rsidR="007D01A5" w:rsidRDefault="007D01A5" w:rsidP="007D01A5">
      <w:r>
        <w:t>Please note that other (newer) symbols may be found in other categories (e.g. TSI PRM wheelchair or ISO 7010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2B1710" w14:paraId="3EB0F739" w14:textId="77777777" w:rsidTr="00D5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24" w:type="dxa"/>
          </w:tcPr>
          <w:p w14:paraId="521C120A" w14:textId="77777777" w:rsidR="007D01A5" w:rsidRDefault="007D01A5" w:rsidP="008E1E55">
            <w:r>
              <w:t>Decal</w:t>
            </w:r>
          </w:p>
        </w:tc>
        <w:tc>
          <w:tcPr>
            <w:tcW w:w="2988" w:type="dxa"/>
          </w:tcPr>
          <w:p w14:paraId="19ECE3ED" w14:textId="77777777" w:rsidR="007D01A5" w:rsidRDefault="007D01A5" w:rsidP="008E1E55">
            <w:r>
              <w:t>Name</w:t>
            </w:r>
          </w:p>
        </w:tc>
        <w:tc>
          <w:tcPr>
            <w:tcW w:w="5649" w:type="dxa"/>
          </w:tcPr>
          <w:p w14:paraId="2FF0A9DB" w14:textId="77777777" w:rsidR="007D01A5" w:rsidRDefault="007D01A5" w:rsidP="008E1E55">
            <w:r>
              <w:t>Notes</w:t>
            </w:r>
          </w:p>
        </w:tc>
      </w:tr>
      <w:tr w:rsidR="002B1710" w14:paraId="29210FFE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609162F" w14:textId="77777777" w:rsidR="007D01A5" w:rsidRDefault="007D01A5" w:rsidP="008E1E55">
            <w:r>
              <w:rPr>
                <w:noProof/>
              </w:rPr>
              <w:drawing>
                <wp:inline distT="0" distB="0" distL="0" distR="0" wp14:anchorId="7FB01E6B" wp14:editId="183A6CDF">
                  <wp:extent cx="396000" cy="396000"/>
                  <wp:effectExtent l="0" t="0" r="4445" b="4445"/>
                  <wp:docPr id="16746546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5464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5A4BFB2" w14:textId="33DFC742" w:rsidR="007D01A5" w:rsidRDefault="000D4FC0" w:rsidP="008E1E55">
            <w:r>
              <w:t>!!Blank</w:t>
            </w:r>
          </w:p>
        </w:tc>
        <w:tc>
          <w:tcPr>
            <w:tcW w:w="5649" w:type="dxa"/>
          </w:tcPr>
          <w:p w14:paraId="5C5AF976" w14:textId="77777777" w:rsidR="007D01A5" w:rsidRDefault="007D01A5" w:rsidP="008E1E55"/>
        </w:tc>
      </w:tr>
      <w:tr w:rsidR="002B1710" w14:paraId="72537E9F" w14:textId="77777777" w:rsidTr="008E1E55">
        <w:tc>
          <w:tcPr>
            <w:tcW w:w="1124" w:type="dxa"/>
          </w:tcPr>
          <w:p w14:paraId="35E50487" w14:textId="33897FDE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41424" wp14:editId="226BAF8D">
                  <wp:extent cx="396000" cy="396000"/>
                  <wp:effectExtent l="0" t="0" r="4445" b="4445"/>
                  <wp:docPr id="1174616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168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DEB7999" w14:textId="5ED4F685" w:rsidR="000D4FC0" w:rsidRDefault="000D4FC0" w:rsidP="008E1E55">
            <w:r>
              <w:t>!</w:t>
            </w:r>
            <w:proofErr w:type="spellStart"/>
            <w:r>
              <w:t>ArrowDiagonal</w:t>
            </w:r>
            <w:proofErr w:type="spellEnd"/>
          </w:p>
        </w:tc>
        <w:tc>
          <w:tcPr>
            <w:tcW w:w="5649" w:type="dxa"/>
          </w:tcPr>
          <w:p w14:paraId="3DA4B228" w14:textId="49E46464" w:rsidR="000D4FC0" w:rsidRDefault="00A72154" w:rsidP="008E1E55">
            <w:r>
              <w:t>Rotate UV map (or texture) for other orientations</w:t>
            </w:r>
          </w:p>
        </w:tc>
      </w:tr>
      <w:tr w:rsidR="002B1710" w14:paraId="26E1537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8F101D2" w14:textId="14A7827E" w:rsidR="000D4FC0" w:rsidRDefault="000D4FC0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5CEF2" wp14:editId="627E4D63">
                  <wp:extent cx="396000" cy="396000"/>
                  <wp:effectExtent l="0" t="0" r="4445" b="4445"/>
                  <wp:docPr id="67579366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9366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0DFB99E" w14:textId="06D006F6" w:rsidR="000D4FC0" w:rsidRDefault="000D4FC0" w:rsidP="008E1E55">
            <w:r>
              <w:t>!</w:t>
            </w:r>
            <w:proofErr w:type="spellStart"/>
            <w:r>
              <w:t>ArrowDiagonal_NBO</w:t>
            </w:r>
            <w:proofErr w:type="spellEnd"/>
          </w:p>
        </w:tc>
        <w:tc>
          <w:tcPr>
            <w:tcW w:w="5649" w:type="dxa"/>
          </w:tcPr>
          <w:p w14:paraId="01E0C48F" w14:textId="779C7FEB" w:rsidR="000D4FC0" w:rsidRDefault="00A72154" w:rsidP="008E1E55">
            <w:r>
              <w:t>Rotate UV map (or texture) for other orientations</w:t>
            </w:r>
          </w:p>
        </w:tc>
      </w:tr>
      <w:tr w:rsidR="00717A7A" w14:paraId="4BDBAEF9" w14:textId="77777777" w:rsidTr="008E1E55">
        <w:tc>
          <w:tcPr>
            <w:tcW w:w="1124" w:type="dxa"/>
          </w:tcPr>
          <w:p w14:paraId="4CCEC01A" w14:textId="2473ADFD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680F4" wp14:editId="37D78781">
                  <wp:extent cx="396000" cy="396000"/>
                  <wp:effectExtent l="0" t="0" r="4445" b="4445"/>
                  <wp:docPr id="4177558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75589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2AC843B" w14:textId="59905268" w:rsidR="00717A7A" w:rsidRDefault="00717A7A" w:rsidP="00717A7A">
            <w:r>
              <w:t>!</w:t>
            </w:r>
            <w:proofErr w:type="spellStart"/>
            <w:r>
              <w:t>ArrowDiagonal</w:t>
            </w:r>
            <w:r>
              <w:t>_Red</w:t>
            </w:r>
            <w:proofErr w:type="spellEnd"/>
          </w:p>
        </w:tc>
        <w:tc>
          <w:tcPr>
            <w:tcW w:w="5649" w:type="dxa"/>
          </w:tcPr>
          <w:p w14:paraId="1F599CA8" w14:textId="03CC1021" w:rsidR="00717A7A" w:rsidRDefault="00717A7A" w:rsidP="00717A7A">
            <w:r>
              <w:t>Rotate UV map (or texture) for other orientations</w:t>
            </w:r>
          </w:p>
        </w:tc>
      </w:tr>
      <w:tr w:rsidR="00717A7A" w14:paraId="65B098FA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E5D5092" w14:textId="4693698D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451C78" wp14:editId="203F4F72">
                  <wp:extent cx="396000" cy="396000"/>
                  <wp:effectExtent l="0" t="0" r="4445" b="4445"/>
                  <wp:docPr id="93981243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1243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CE8C5D1" w14:textId="11FF910F" w:rsidR="00717A7A" w:rsidRDefault="00717A7A" w:rsidP="00717A7A">
            <w:r>
              <w:t>!</w:t>
            </w:r>
            <w:proofErr w:type="spellStart"/>
            <w:r>
              <w:t>ArrowDiagonal</w:t>
            </w:r>
            <w:proofErr w:type="spellEnd"/>
            <w:r>
              <w:t>_</w:t>
            </w:r>
            <w:r>
              <w:t>_</w:t>
            </w:r>
            <w:proofErr w:type="spellStart"/>
            <w:r>
              <w:t>Red_</w:t>
            </w:r>
            <w:r>
              <w:t>NBO</w:t>
            </w:r>
            <w:proofErr w:type="spellEnd"/>
          </w:p>
        </w:tc>
        <w:tc>
          <w:tcPr>
            <w:tcW w:w="5649" w:type="dxa"/>
          </w:tcPr>
          <w:p w14:paraId="38F9E41A" w14:textId="0774522F" w:rsidR="00717A7A" w:rsidRDefault="00717A7A" w:rsidP="00717A7A">
            <w:r>
              <w:t>Rotate UV map (or texture) for other orientations</w:t>
            </w:r>
          </w:p>
        </w:tc>
      </w:tr>
      <w:tr w:rsidR="00717A7A" w14:paraId="522CB2F8" w14:textId="77777777" w:rsidTr="008E1E55">
        <w:tc>
          <w:tcPr>
            <w:tcW w:w="1124" w:type="dxa"/>
          </w:tcPr>
          <w:p w14:paraId="5AE223A4" w14:textId="5920D345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5F0EE" wp14:editId="17F9BAC1">
                  <wp:extent cx="396000" cy="396000"/>
                  <wp:effectExtent l="0" t="0" r="4445" b="4445"/>
                  <wp:docPr id="13637694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7694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07E3162" w14:textId="6212724B" w:rsidR="00717A7A" w:rsidRDefault="00717A7A" w:rsidP="00717A7A">
            <w:r>
              <w:t>!</w:t>
            </w:r>
            <w:proofErr w:type="spellStart"/>
            <w:r>
              <w:t>ArrowStraight</w:t>
            </w:r>
            <w:proofErr w:type="spellEnd"/>
          </w:p>
        </w:tc>
        <w:tc>
          <w:tcPr>
            <w:tcW w:w="5649" w:type="dxa"/>
          </w:tcPr>
          <w:p w14:paraId="18385229" w14:textId="4BA0A1C5" w:rsidR="00717A7A" w:rsidRDefault="00717A7A" w:rsidP="00717A7A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7439382B" w14:textId="5B23F31F" w:rsidR="00717A7A" w:rsidRDefault="00717A7A" w:rsidP="00717A7A">
            <w:r>
              <w:t>Rotate/mirror UV map (or texture) for other orientations</w:t>
            </w:r>
          </w:p>
        </w:tc>
      </w:tr>
      <w:tr w:rsidR="00717A7A" w14:paraId="7ABA7307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FA83D73" w14:textId="339E8AFF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70A9E" wp14:editId="33492413">
                  <wp:extent cx="396000" cy="396000"/>
                  <wp:effectExtent l="0" t="0" r="4445" b="4445"/>
                  <wp:docPr id="17427570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5707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44A5744" w14:textId="685C0914" w:rsidR="00717A7A" w:rsidRDefault="00717A7A" w:rsidP="00717A7A">
            <w:r>
              <w:t>!</w:t>
            </w:r>
            <w:proofErr w:type="spellStart"/>
            <w:r>
              <w:t>ArrowStraight_NBO</w:t>
            </w:r>
            <w:proofErr w:type="spellEnd"/>
          </w:p>
        </w:tc>
        <w:tc>
          <w:tcPr>
            <w:tcW w:w="5649" w:type="dxa"/>
          </w:tcPr>
          <w:p w14:paraId="23E57DDB" w14:textId="6EB937E5" w:rsidR="00717A7A" w:rsidRDefault="00717A7A" w:rsidP="00717A7A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6302BA85" w14:textId="3619F288" w:rsidR="00717A7A" w:rsidRDefault="00717A7A" w:rsidP="00717A7A">
            <w:r>
              <w:t>Rotate/mirror UV map (or texture) for other orientations</w:t>
            </w:r>
          </w:p>
        </w:tc>
      </w:tr>
      <w:tr w:rsidR="00717A7A" w14:paraId="4D071F8D" w14:textId="77777777" w:rsidTr="008E1E55">
        <w:tc>
          <w:tcPr>
            <w:tcW w:w="1124" w:type="dxa"/>
          </w:tcPr>
          <w:p w14:paraId="0E1EDC58" w14:textId="55616E75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D7683B" wp14:editId="166AF4D5">
                  <wp:extent cx="396000" cy="396000"/>
                  <wp:effectExtent l="0" t="0" r="4445" b="4445"/>
                  <wp:docPr id="15728565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8565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0F7C87A" w14:textId="7864E6D5" w:rsidR="00717A7A" w:rsidRDefault="00717A7A" w:rsidP="00717A7A">
            <w:r>
              <w:t>!</w:t>
            </w:r>
            <w:proofErr w:type="spellStart"/>
            <w:r>
              <w:t>ArrowStraight</w:t>
            </w:r>
            <w:r>
              <w:t>_Red</w:t>
            </w:r>
            <w:proofErr w:type="spellEnd"/>
          </w:p>
        </w:tc>
        <w:tc>
          <w:tcPr>
            <w:tcW w:w="5649" w:type="dxa"/>
          </w:tcPr>
          <w:p w14:paraId="2C21204F" w14:textId="77777777" w:rsidR="00717A7A" w:rsidRDefault="00717A7A" w:rsidP="00717A7A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4CD2C61D" w14:textId="0DE130C6" w:rsidR="00717A7A" w:rsidRDefault="00717A7A" w:rsidP="00717A7A">
            <w:r>
              <w:t>Rotate/mirror UV map (or texture) for other orientations</w:t>
            </w:r>
          </w:p>
        </w:tc>
      </w:tr>
      <w:tr w:rsidR="00717A7A" w14:paraId="34D70721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4431C03" w14:textId="1318C6A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94996" wp14:editId="76F0FEC6">
                  <wp:extent cx="396000" cy="396000"/>
                  <wp:effectExtent l="0" t="0" r="4445" b="4445"/>
                  <wp:docPr id="17432886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2886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D968DE9" w14:textId="76931AB5" w:rsidR="00717A7A" w:rsidRDefault="00717A7A" w:rsidP="00717A7A">
            <w:r>
              <w:t>!</w:t>
            </w:r>
            <w:proofErr w:type="spellStart"/>
            <w:r>
              <w:t>ArrowStraight_</w:t>
            </w:r>
            <w:r>
              <w:t>Red_</w:t>
            </w:r>
            <w:r>
              <w:t>NBO</w:t>
            </w:r>
            <w:proofErr w:type="spellEnd"/>
          </w:p>
        </w:tc>
        <w:tc>
          <w:tcPr>
            <w:tcW w:w="5649" w:type="dxa"/>
          </w:tcPr>
          <w:p w14:paraId="0C860C6F" w14:textId="77777777" w:rsidR="00717A7A" w:rsidRDefault="00717A7A" w:rsidP="00717A7A">
            <w:r>
              <w:t xml:space="preserve">Arrow always aligned with left or bottom (see </w:t>
            </w:r>
            <w:hyperlink w:anchor="_Example_Arrow_Alignment" w:history="1">
              <w:r w:rsidRPr="00914319">
                <w:rPr>
                  <w:rStyle w:val="Hyperlink"/>
                  <w:color w:val="FFC000" w:themeColor="accent4"/>
                </w:rPr>
                <w:t>example</w:t>
              </w:r>
            </w:hyperlink>
            <w:r>
              <w:t>)</w:t>
            </w:r>
          </w:p>
          <w:p w14:paraId="03CEEFED" w14:textId="0D97C43C" w:rsidR="00717A7A" w:rsidRDefault="00717A7A" w:rsidP="00717A7A">
            <w:r>
              <w:t>Rotate/mirror UV map (or texture) for other orientations</w:t>
            </w:r>
          </w:p>
        </w:tc>
      </w:tr>
      <w:tr w:rsidR="00717A7A" w14:paraId="54C7685F" w14:textId="77777777" w:rsidTr="008E1E55">
        <w:tc>
          <w:tcPr>
            <w:tcW w:w="1124" w:type="dxa"/>
          </w:tcPr>
          <w:p w14:paraId="746F3ADE" w14:textId="77777777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9F3D1" wp14:editId="6F29D7CF">
                  <wp:extent cx="396000" cy="396000"/>
                  <wp:effectExtent l="0" t="0" r="4445" b="4445"/>
                  <wp:docPr id="128209115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09115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A324E4F" w14:textId="0DA48B2A" w:rsidR="00717A7A" w:rsidRDefault="00717A7A" w:rsidP="00717A7A">
            <w:r>
              <w:t>1stClass</w:t>
            </w:r>
          </w:p>
        </w:tc>
        <w:tc>
          <w:tcPr>
            <w:tcW w:w="5649" w:type="dxa"/>
          </w:tcPr>
          <w:p w14:paraId="26F309B0" w14:textId="77777777" w:rsidR="00717A7A" w:rsidRDefault="00717A7A" w:rsidP="00717A7A"/>
        </w:tc>
      </w:tr>
      <w:tr w:rsidR="00717A7A" w14:paraId="41B9604C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0FBF0A3" w14:textId="77777777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6F86C" wp14:editId="2DBAB7CC">
                  <wp:extent cx="396000" cy="396000"/>
                  <wp:effectExtent l="0" t="0" r="4445" b="4445"/>
                  <wp:docPr id="105701341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134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C4B54CF" w14:textId="11429EB5" w:rsidR="00717A7A" w:rsidRPr="00AE46D0" w:rsidRDefault="00717A7A" w:rsidP="00717A7A">
            <w:r>
              <w:t>1stClass_NBO</w:t>
            </w:r>
          </w:p>
        </w:tc>
        <w:tc>
          <w:tcPr>
            <w:tcW w:w="5649" w:type="dxa"/>
          </w:tcPr>
          <w:p w14:paraId="510180DC" w14:textId="77777777" w:rsidR="00717A7A" w:rsidRDefault="00717A7A" w:rsidP="00717A7A"/>
        </w:tc>
      </w:tr>
      <w:tr w:rsidR="00717A7A" w14:paraId="17CF8A9D" w14:textId="77777777" w:rsidTr="008E1E55">
        <w:tc>
          <w:tcPr>
            <w:tcW w:w="1124" w:type="dxa"/>
          </w:tcPr>
          <w:p w14:paraId="47BE6480" w14:textId="44A31501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1C45B" wp14:editId="361A65A8">
                  <wp:extent cx="396000" cy="396000"/>
                  <wp:effectExtent l="0" t="0" r="4445" b="4445"/>
                  <wp:docPr id="18041360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1360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E2253DF" w14:textId="2321EBC3" w:rsidR="00717A7A" w:rsidRDefault="00717A7A" w:rsidP="00717A7A">
            <w:r>
              <w:t>2ndClass</w:t>
            </w:r>
          </w:p>
        </w:tc>
        <w:tc>
          <w:tcPr>
            <w:tcW w:w="5649" w:type="dxa"/>
          </w:tcPr>
          <w:p w14:paraId="35F875E4" w14:textId="77777777" w:rsidR="00717A7A" w:rsidRDefault="00717A7A" w:rsidP="00717A7A"/>
        </w:tc>
      </w:tr>
      <w:tr w:rsidR="00717A7A" w14:paraId="5906E83F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7DFC2A8" w14:textId="194A05E1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BDF21" wp14:editId="110CE0D7">
                  <wp:extent cx="396000" cy="396000"/>
                  <wp:effectExtent l="0" t="0" r="4445" b="4445"/>
                  <wp:docPr id="144946345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46345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E3B8837" w14:textId="0CDA3A00" w:rsidR="00717A7A" w:rsidRDefault="00717A7A" w:rsidP="00717A7A">
            <w:r>
              <w:t>2ndClass_NBO</w:t>
            </w:r>
          </w:p>
        </w:tc>
        <w:tc>
          <w:tcPr>
            <w:tcW w:w="5649" w:type="dxa"/>
          </w:tcPr>
          <w:p w14:paraId="0CE57003" w14:textId="77777777" w:rsidR="00717A7A" w:rsidRDefault="00717A7A" w:rsidP="00717A7A"/>
        </w:tc>
      </w:tr>
      <w:tr w:rsidR="00717A7A" w14:paraId="2B05C0CE" w14:textId="77777777" w:rsidTr="008E1E55">
        <w:tc>
          <w:tcPr>
            <w:tcW w:w="1124" w:type="dxa"/>
          </w:tcPr>
          <w:p w14:paraId="13FCC165" w14:textId="27E1F707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C86ED" wp14:editId="0D0EEFA9">
                  <wp:extent cx="396000" cy="396000"/>
                  <wp:effectExtent l="0" t="0" r="4445" b="4445"/>
                  <wp:docPr id="43981592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293EC32" w14:textId="00F40D9A" w:rsidR="00717A7A" w:rsidRDefault="00717A7A" w:rsidP="00717A7A">
            <w:r>
              <w:t>Bike</w:t>
            </w:r>
          </w:p>
        </w:tc>
        <w:tc>
          <w:tcPr>
            <w:tcW w:w="5649" w:type="dxa"/>
          </w:tcPr>
          <w:p w14:paraId="5FD93652" w14:textId="77777777" w:rsidR="00717A7A" w:rsidRDefault="00717A7A" w:rsidP="00717A7A"/>
        </w:tc>
      </w:tr>
      <w:tr w:rsidR="00717A7A" w14:paraId="2F8E7595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41629FC" w14:textId="322DDD42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D24C5" wp14:editId="179D6A97">
                  <wp:extent cx="396000" cy="396000"/>
                  <wp:effectExtent l="0" t="0" r="4445" b="4445"/>
                  <wp:docPr id="136901592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1559437" w14:textId="1DC8A6E7" w:rsidR="00717A7A" w:rsidRDefault="00717A7A" w:rsidP="00717A7A">
            <w:proofErr w:type="spellStart"/>
            <w:r>
              <w:t>Bike_NBG</w:t>
            </w:r>
            <w:proofErr w:type="spellEnd"/>
          </w:p>
        </w:tc>
        <w:tc>
          <w:tcPr>
            <w:tcW w:w="5649" w:type="dxa"/>
          </w:tcPr>
          <w:p w14:paraId="7B2402DB" w14:textId="77777777" w:rsidR="00717A7A" w:rsidRDefault="00717A7A" w:rsidP="00717A7A"/>
        </w:tc>
      </w:tr>
      <w:tr w:rsidR="00717A7A" w14:paraId="0E83F086" w14:textId="77777777" w:rsidTr="008E1E55">
        <w:tc>
          <w:tcPr>
            <w:tcW w:w="1124" w:type="dxa"/>
          </w:tcPr>
          <w:p w14:paraId="492328F4" w14:textId="768E64EC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ABF6E" wp14:editId="0E6A1B13">
                  <wp:extent cx="396000" cy="396000"/>
                  <wp:effectExtent l="0" t="0" r="4445" b="4445"/>
                  <wp:docPr id="48441848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4E6E777" w14:textId="63D65D0C" w:rsidR="00717A7A" w:rsidRDefault="00717A7A" w:rsidP="00717A7A">
            <w:r>
              <w:t>Bistro</w:t>
            </w:r>
          </w:p>
        </w:tc>
        <w:tc>
          <w:tcPr>
            <w:tcW w:w="5649" w:type="dxa"/>
          </w:tcPr>
          <w:p w14:paraId="094A9D5F" w14:textId="77777777" w:rsidR="00717A7A" w:rsidRDefault="00717A7A" w:rsidP="00717A7A"/>
        </w:tc>
      </w:tr>
      <w:tr w:rsidR="00717A7A" w14:paraId="263138B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C614F8C" w14:textId="000F9F86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7915F" wp14:editId="3A87FFB8">
                  <wp:extent cx="396000" cy="396000"/>
                  <wp:effectExtent l="0" t="0" r="4445" b="4445"/>
                  <wp:docPr id="17302483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C35BACD" w14:textId="27891122" w:rsidR="00717A7A" w:rsidRDefault="00717A7A" w:rsidP="00717A7A">
            <w:proofErr w:type="spellStart"/>
            <w:r>
              <w:t>Bistro_NBG</w:t>
            </w:r>
            <w:proofErr w:type="spellEnd"/>
          </w:p>
        </w:tc>
        <w:tc>
          <w:tcPr>
            <w:tcW w:w="5649" w:type="dxa"/>
          </w:tcPr>
          <w:p w14:paraId="744C1792" w14:textId="77777777" w:rsidR="00717A7A" w:rsidRDefault="00717A7A" w:rsidP="00717A7A"/>
        </w:tc>
      </w:tr>
      <w:tr w:rsidR="00717A7A" w14:paraId="74D86846" w14:textId="77777777" w:rsidTr="008E1E55">
        <w:tc>
          <w:tcPr>
            <w:tcW w:w="1124" w:type="dxa"/>
          </w:tcPr>
          <w:p w14:paraId="5CFBE4F9" w14:textId="44F80A50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93448" wp14:editId="081220FB">
                  <wp:extent cx="396000" cy="396000"/>
                  <wp:effectExtent l="0" t="0" r="4445" b="4445"/>
                  <wp:docPr id="15750100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68BF9CD" w14:textId="02603764" w:rsidR="00717A7A" w:rsidRDefault="00717A7A" w:rsidP="00717A7A">
            <w:proofErr w:type="spellStart"/>
            <w:r>
              <w:t>CCTV_o</w:t>
            </w:r>
            <w:proofErr w:type="spellEnd"/>
          </w:p>
        </w:tc>
        <w:tc>
          <w:tcPr>
            <w:tcW w:w="5649" w:type="dxa"/>
          </w:tcPr>
          <w:p w14:paraId="02FB116E" w14:textId="77777777" w:rsidR="00717A7A" w:rsidRDefault="00717A7A" w:rsidP="00717A7A"/>
        </w:tc>
      </w:tr>
      <w:tr w:rsidR="00717A7A" w14:paraId="4AEB8BA1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C2528C3" w14:textId="5E4B44D9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5DAE7" wp14:editId="58030CE2">
                  <wp:extent cx="396000" cy="396000"/>
                  <wp:effectExtent l="0" t="0" r="4445" b="4445"/>
                  <wp:docPr id="10653777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899925C" w14:textId="7B1D7673" w:rsidR="00717A7A" w:rsidRDefault="00717A7A" w:rsidP="00717A7A">
            <w:proofErr w:type="spellStart"/>
            <w:r>
              <w:t>CCTV_o_NBG</w:t>
            </w:r>
            <w:proofErr w:type="spellEnd"/>
          </w:p>
        </w:tc>
        <w:tc>
          <w:tcPr>
            <w:tcW w:w="5649" w:type="dxa"/>
          </w:tcPr>
          <w:p w14:paraId="1690C53E" w14:textId="77777777" w:rsidR="00717A7A" w:rsidRDefault="00717A7A" w:rsidP="00717A7A"/>
        </w:tc>
      </w:tr>
      <w:tr w:rsidR="00717A7A" w14:paraId="7EA282DD" w14:textId="77777777" w:rsidTr="008E1E55">
        <w:tc>
          <w:tcPr>
            <w:tcW w:w="1124" w:type="dxa"/>
          </w:tcPr>
          <w:p w14:paraId="46E73218" w14:textId="3DD76B53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C1E8C" wp14:editId="7CFF7716">
                  <wp:extent cx="396000" cy="396000"/>
                  <wp:effectExtent l="0" t="0" r="4445" b="4445"/>
                  <wp:docPr id="172675024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E799537" w14:textId="74B63FA4" w:rsidR="00717A7A" w:rsidRDefault="00717A7A" w:rsidP="00717A7A">
            <w:r>
              <w:t>Coach</w:t>
            </w:r>
          </w:p>
        </w:tc>
        <w:tc>
          <w:tcPr>
            <w:tcW w:w="5649" w:type="dxa"/>
          </w:tcPr>
          <w:p w14:paraId="095E384C" w14:textId="77777777" w:rsidR="00717A7A" w:rsidRDefault="00717A7A" w:rsidP="00717A7A"/>
        </w:tc>
      </w:tr>
      <w:tr w:rsidR="00717A7A" w14:paraId="6781EDB8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DCDC6DC" w14:textId="57D89A2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48F51" wp14:editId="1B99F958">
                  <wp:extent cx="396000" cy="396000"/>
                  <wp:effectExtent l="0" t="0" r="4445" b="4445"/>
                  <wp:docPr id="117063864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A529414" w14:textId="1ECFCC2D" w:rsidR="00717A7A" w:rsidRDefault="00717A7A" w:rsidP="00717A7A">
            <w:r>
              <w:t>DoorClosingWarning_v1</w:t>
            </w:r>
          </w:p>
        </w:tc>
        <w:tc>
          <w:tcPr>
            <w:tcW w:w="5649" w:type="dxa"/>
          </w:tcPr>
          <w:p w14:paraId="3D0798E9" w14:textId="77777777" w:rsidR="00717A7A" w:rsidRDefault="00717A7A" w:rsidP="00717A7A"/>
        </w:tc>
      </w:tr>
      <w:tr w:rsidR="00717A7A" w14:paraId="62A007C8" w14:textId="77777777" w:rsidTr="008E1E55">
        <w:tc>
          <w:tcPr>
            <w:tcW w:w="1124" w:type="dxa"/>
          </w:tcPr>
          <w:p w14:paraId="0733D371" w14:textId="14250588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915F2" wp14:editId="491B0108">
                  <wp:extent cx="396000" cy="396000"/>
                  <wp:effectExtent l="0" t="0" r="4445" b="4445"/>
                  <wp:docPr id="10528914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A4353DD" w14:textId="06FEA92C" w:rsidR="00717A7A" w:rsidRDefault="00717A7A" w:rsidP="00717A7A">
            <w:r>
              <w:t>DoorClosingWarning_v2</w:t>
            </w:r>
          </w:p>
        </w:tc>
        <w:tc>
          <w:tcPr>
            <w:tcW w:w="5649" w:type="dxa"/>
          </w:tcPr>
          <w:p w14:paraId="33F53FDE" w14:textId="77777777" w:rsidR="00717A7A" w:rsidRDefault="00717A7A" w:rsidP="00717A7A"/>
        </w:tc>
      </w:tr>
      <w:tr w:rsidR="00717A7A" w14:paraId="09E5122A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1C3983E" w14:textId="23F8B0BC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5DD96" wp14:editId="319E290F">
                  <wp:extent cx="396000" cy="396000"/>
                  <wp:effectExtent l="0" t="0" r="4445" b="4445"/>
                  <wp:docPr id="8275927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7B45E3D" w14:textId="743427E0" w:rsidR="00717A7A" w:rsidRDefault="00717A7A" w:rsidP="00717A7A">
            <w:proofErr w:type="spellStart"/>
            <w:r>
              <w:t>FallHazard</w:t>
            </w:r>
            <w:proofErr w:type="spellEnd"/>
          </w:p>
        </w:tc>
        <w:tc>
          <w:tcPr>
            <w:tcW w:w="5649" w:type="dxa"/>
          </w:tcPr>
          <w:p w14:paraId="2D900A3A" w14:textId="77777777" w:rsidR="00717A7A" w:rsidRDefault="00717A7A" w:rsidP="00717A7A"/>
        </w:tc>
      </w:tr>
      <w:tr w:rsidR="00717A7A" w14:paraId="7B3C9DF8" w14:textId="77777777" w:rsidTr="008E1E55">
        <w:tc>
          <w:tcPr>
            <w:tcW w:w="1124" w:type="dxa"/>
          </w:tcPr>
          <w:p w14:paraId="14D36131" w14:textId="2784FC3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CC1934" wp14:editId="3AB7A0BC">
                  <wp:extent cx="396000" cy="396000"/>
                  <wp:effectExtent l="0" t="0" r="4445" b="4445"/>
                  <wp:docPr id="201490303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C44571E" w14:textId="35A61BDC" w:rsidR="00717A7A" w:rsidRDefault="00717A7A" w:rsidP="00717A7A">
            <w:proofErr w:type="spellStart"/>
            <w:r>
              <w:t>FallHazard_NBG</w:t>
            </w:r>
            <w:proofErr w:type="spellEnd"/>
          </w:p>
        </w:tc>
        <w:tc>
          <w:tcPr>
            <w:tcW w:w="5649" w:type="dxa"/>
          </w:tcPr>
          <w:p w14:paraId="34CEC3DC" w14:textId="77777777" w:rsidR="00717A7A" w:rsidRDefault="00717A7A" w:rsidP="00717A7A"/>
        </w:tc>
      </w:tr>
      <w:tr w:rsidR="00717A7A" w14:paraId="2279734A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8B4398C" w14:textId="730FE8BA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6D64D" wp14:editId="1EA85452">
                  <wp:extent cx="396000" cy="396000"/>
                  <wp:effectExtent l="0" t="0" r="4445" b="4445"/>
                  <wp:docPr id="189107994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510636A" w14:textId="68639CCB" w:rsidR="00717A7A" w:rsidRDefault="00717A7A" w:rsidP="00717A7A">
            <w:proofErr w:type="spellStart"/>
            <w:r>
              <w:t>FamilyArea</w:t>
            </w:r>
            <w:proofErr w:type="spellEnd"/>
          </w:p>
        </w:tc>
        <w:tc>
          <w:tcPr>
            <w:tcW w:w="5649" w:type="dxa"/>
          </w:tcPr>
          <w:p w14:paraId="60C28BC8" w14:textId="77777777" w:rsidR="00717A7A" w:rsidRDefault="00717A7A" w:rsidP="00717A7A"/>
        </w:tc>
      </w:tr>
      <w:tr w:rsidR="00717A7A" w14:paraId="7127B224" w14:textId="77777777" w:rsidTr="008E1E55">
        <w:tc>
          <w:tcPr>
            <w:tcW w:w="1124" w:type="dxa"/>
          </w:tcPr>
          <w:p w14:paraId="19E55BCD" w14:textId="21F6EEF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2831B7" wp14:editId="096C6697">
                  <wp:extent cx="396000" cy="396000"/>
                  <wp:effectExtent l="0" t="0" r="4445" b="4445"/>
                  <wp:docPr id="152061379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EFF8A63" w14:textId="1CF85D51" w:rsidR="00717A7A" w:rsidRDefault="00717A7A" w:rsidP="00717A7A">
            <w:proofErr w:type="spellStart"/>
            <w:r>
              <w:t>FamilyArea_NBG</w:t>
            </w:r>
            <w:proofErr w:type="spellEnd"/>
          </w:p>
        </w:tc>
        <w:tc>
          <w:tcPr>
            <w:tcW w:w="5649" w:type="dxa"/>
          </w:tcPr>
          <w:p w14:paraId="7C6CB34E" w14:textId="77777777" w:rsidR="00717A7A" w:rsidRDefault="00717A7A" w:rsidP="00717A7A"/>
        </w:tc>
      </w:tr>
      <w:tr w:rsidR="00717A7A" w14:paraId="470B6D56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3069BA61" w14:textId="2A5C581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F0E80" wp14:editId="2E5D3730">
                  <wp:extent cx="396000" cy="396000"/>
                  <wp:effectExtent l="0" t="0" r="4445" b="4445"/>
                  <wp:docPr id="113206048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31FE62A" w14:textId="02E6EF6A" w:rsidR="00717A7A" w:rsidRDefault="00717A7A" w:rsidP="00717A7A">
            <w:proofErr w:type="spellStart"/>
            <w:r w:rsidRPr="00801E17">
              <w:t>FoldDoorOpenL</w:t>
            </w:r>
            <w:proofErr w:type="spellEnd"/>
          </w:p>
        </w:tc>
        <w:tc>
          <w:tcPr>
            <w:tcW w:w="5649" w:type="dxa"/>
          </w:tcPr>
          <w:p w14:paraId="59CDCBAC" w14:textId="77777777" w:rsidR="00717A7A" w:rsidRDefault="00717A7A" w:rsidP="00717A7A"/>
        </w:tc>
      </w:tr>
      <w:tr w:rsidR="00717A7A" w14:paraId="55C9C09D" w14:textId="77777777" w:rsidTr="008E1E55">
        <w:tc>
          <w:tcPr>
            <w:tcW w:w="1124" w:type="dxa"/>
          </w:tcPr>
          <w:p w14:paraId="6754D876" w14:textId="10D589C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9DBC08" wp14:editId="7AF1EEA5">
                  <wp:extent cx="396000" cy="396000"/>
                  <wp:effectExtent l="0" t="0" r="4445" b="4445"/>
                  <wp:docPr id="15361917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D010880" w14:textId="5264AA9B" w:rsidR="00717A7A" w:rsidRDefault="00717A7A" w:rsidP="00717A7A">
            <w:proofErr w:type="spellStart"/>
            <w:r w:rsidRPr="00801E17">
              <w:t>FoldDoorOpen</w:t>
            </w:r>
            <w:r>
              <w:t>R</w:t>
            </w:r>
            <w:proofErr w:type="spellEnd"/>
          </w:p>
        </w:tc>
        <w:tc>
          <w:tcPr>
            <w:tcW w:w="5649" w:type="dxa"/>
          </w:tcPr>
          <w:p w14:paraId="6BAFE3F9" w14:textId="77777777" w:rsidR="00717A7A" w:rsidRDefault="00717A7A" w:rsidP="00717A7A"/>
        </w:tc>
      </w:tr>
      <w:tr w:rsidR="00717A7A" w14:paraId="69E83252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372FD3E3" w14:textId="37FDCE02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54DEC" wp14:editId="080A2CFC">
                  <wp:extent cx="396000" cy="396000"/>
                  <wp:effectExtent l="0" t="0" r="4445" b="4445"/>
                  <wp:docPr id="206934510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0E08E12" w14:textId="74E82B4F" w:rsidR="00717A7A" w:rsidRDefault="00717A7A" w:rsidP="00717A7A">
            <w:proofErr w:type="spellStart"/>
            <w:r>
              <w:t>Information_n</w:t>
            </w:r>
            <w:proofErr w:type="spellEnd"/>
          </w:p>
        </w:tc>
        <w:tc>
          <w:tcPr>
            <w:tcW w:w="5649" w:type="dxa"/>
          </w:tcPr>
          <w:p w14:paraId="01B723E1" w14:textId="77777777" w:rsidR="00717A7A" w:rsidRDefault="00717A7A" w:rsidP="00717A7A"/>
        </w:tc>
      </w:tr>
      <w:tr w:rsidR="00717A7A" w14:paraId="73D66BA9" w14:textId="77777777" w:rsidTr="008E1E55">
        <w:tc>
          <w:tcPr>
            <w:tcW w:w="1124" w:type="dxa"/>
          </w:tcPr>
          <w:p w14:paraId="56823B5E" w14:textId="0955BF98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58ACAC" wp14:editId="6984003E">
                  <wp:extent cx="396000" cy="396000"/>
                  <wp:effectExtent l="0" t="0" r="4445" b="4445"/>
                  <wp:docPr id="177549198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D2C650E" w14:textId="72298820" w:rsidR="00717A7A" w:rsidRDefault="00717A7A" w:rsidP="00717A7A">
            <w:proofErr w:type="spellStart"/>
            <w:r>
              <w:t>Information_o</w:t>
            </w:r>
            <w:proofErr w:type="spellEnd"/>
          </w:p>
        </w:tc>
        <w:tc>
          <w:tcPr>
            <w:tcW w:w="5649" w:type="dxa"/>
          </w:tcPr>
          <w:p w14:paraId="0B2DB71C" w14:textId="77777777" w:rsidR="00717A7A" w:rsidRDefault="00717A7A" w:rsidP="00717A7A"/>
        </w:tc>
      </w:tr>
      <w:tr w:rsidR="00717A7A" w14:paraId="4DBFE3B3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79E155B" w14:textId="216F560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D5E15" wp14:editId="5E687CAE">
                  <wp:extent cx="396000" cy="396000"/>
                  <wp:effectExtent l="0" t="0" r="4445" b="4445"/>
                  <wp:docPr id="9929979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6A61222" w14:textId="503F6C90" w:rsidR="00717A7A" w:rsidRDefault="00717A7A" w:rsidP="00717A7A">
            <w:proofErr w:type="spellStart"/>
            <w:r>
              <w:t>LuggageRack</w:t>
            </w:r>
            <w:proofErr w:type="spellEnd"/>
          </w:p>
        </w:tc>
        <w:tc>
          <w:tcPr>
            <w:tcW w:w="5649" w:type="dxa"/>
          </w:tcPr>
          <w:p w14:paraId="5C128688" w14:textId="77777777" w:rsidR="00717A7A" w:rsidRDefault="00717A7A" w:rsidP="00717A7A"/>
        </w:tc>
      </w:tr>
      <w:tr w:rsidR="00717A7A" w14:paraId="7E3964AB" w14:textId="77777777" w:rsidTr="008E1E55">
        <w:tc>
          <w:tcPr>
            <w:tcW w:w="1124" w:type="dxa"/>
          </w:tcPr>
          <w:p w14:paraId="15BBD2FA" w14:textId="5C1F9273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685E1" wp14:editId="0ED36222">
                  <wp:extent cx="396000" cy="396000"/>
                  <wp:effectExtent l="0" t="0" r="4445" b="4445"/>
                  <wp:docPr id="131883794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19990FE" w14:textId="22243229" w:rsidR="00717A7A" w:rsidRDefault="00717A7A" w:rsidP="00717A7A">
            <w:proofErr w:type="spellStart"/>
            <w:r>
              <w:t>NoBike</w:t>
            </w:r>
            <w:proofErr w:type="spellEnd"/>
          </w:p>
        </w:tc>
        <w:tc>
          <w:tcPr>
            <w:tcW w:w="5649" w:type="dxa"/>
          </w:tcPr>
          <w:p w14:paraId="5B5C47C0" w14:textId="77777777" w:rsidR="00717A7A" w:rsidRDefault="00717A7A" w:rsidP="00717A7A"/>
        </w:tc>
      </w:tr>
      <w:tr w:rsidR="00717A7A" w14:paraId="0C3E2204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01DE895" w14:textId="290BF58F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6C223" wp14:editId="5585F34B">
                  <wp:extent cx="396000" cy="396000"/>
                  <wp:effectExtent l="0" t="0" r="4445" b="4445"/>
                  <wp:docPr id="31933702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6709B48" w14:textId="7E554494" w:rsidR="00717A7A" w:rsidRDefault="00717A7A" w:rsidP="00717A7A">
            <w:proofErr w:type="spellStart"/>
            <w:r>
              <w:t>NoBike_NBGw</w:t>
            </w:r>
            <w:proofErr w:type="spellEnd"/>
          </w:p>
        </w:tc>
        <w:tc>
          <w:tcPr>
            <w:tcW w:w="5649" w:type="dxa"/>
          </w:tcPr>
          <w:p w14:paraId="6901FC6F" w14:textId="77777777" w:rsidR="00717A7A" w:rsidRDefault="00717A7A" w:rsidP="00717A7A"/>
        </w:tc>
      </w:tr>
      <w:tr w:rsidR="00717A7A" w14:paraId="76ABD952" w14:textId="77777777" w:rsidTr="008E1E55">
        <w:tc>
          <w:tcPr>
            <w:tcW w:w="1124" w:type="dxa"/>
          </w:tcPr>
          <w:p w14:paraId="0D441D4B" w14:textId="6BFB7C6B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D4DD0" wp14:editId="5F86E82D">
                  <wp:extent cx="396000" cy="396000"/>
                  <wp:effectExtent l="0" t="0" r="4445" b="4445"/>
                  <wp:docPr id="78710955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924869D" w14:textId="3842D423" w:rsidR="00717A7A" w:rsidRDefault="00717A7A" w:rsidP="00717A7A">
            <w:proofErr w:type="spellStart"/>
            <w:r>
              <w:t>NoPhone</w:t>
            </w:r>
            <w:proofErr w:type="spellEnd"/>
          </w:p>
        </w:tc>
        <w:tc>
          <w:tcPr>
            <w:tcW w:w="5649" w:type="dxa"/>
          </w:tcPr>
          <w:p w14:paraId="594CE9A2" w14:textId="77777777" w:rsidR="00717A7A" w:rsidRDefault="00717A7A" w:rsidP="00717A7A"/>
        </w:tc>
      </w:tr>
      <w:tr w:rsidR="00717A7A" w14:paraId="09DA67AC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E5755E2" w14:textId="535FB15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44B4D" wp14:editId="62688A1A">
                  <wp:extent cx="396000" cy="396000"/>
                  <wp:effectExtent l="0" t="0" r="4445" b="4445"/>
                  <wp:docPr id="78442272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7866F6E" w14:textId="2BBF0DC4" w:rsidR="00717A7A" w:rsidRDefault="00717A7A" w:rsidP="00717A7A">
            <w:proofErr w:type="spellStart"/>
            <w:r>
              <w:t>NoPhone_NBGw</w:t>
            </w:r>
            <w:proofErr w:type="spellEnd"/>
          </w:p>
        </w:tc>
        <w:tc>
          <w:tcPr>
            <w:tcW w:w="5649" w:type="dxa"/>
          </w:tcPr>
          <w:p w14:paraId="0B6DAEDF" w14:textId="77777777" w:rsidR="00717A7A" w:rsidRDefault="00717A7A" w:rsidP="00717A7A"/>
        </w:tc>
      </w:tr>
      <w:tr w:rsidR="00717A7A" w14:paraId="1A899769" w14:textId="77777777" w:rsidTr="008E1E55">
        <w:tc>
          <w:tcPr>
            <w:tcW w:w="1124" w:type="dxa"/>
          </w:tcPr>
          <w:p w14:paraId="2A88F237" w14:textId="0DA80685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D6EA75" wp14:editId="6B66D0E3">
                  <wp:extent cx="396000" cy="396000"/>
                  <wp:effectExtent l="0" t="0" r="4445" b="4445"/>
                  <wp:docPr id="10442748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2C0F7C7" w14:textId="4E5FB23C" w:rsidR="00717A7A" w:rsidRDefault="00717A7A" w:rsidP="00717A7A">
            <w:proofErr w:type="spellStart"/>
            <w:r>
              <w:t>NoSmoking</w:t>
            </w:r>
            <w:proofErr w:type="spellEnd"/>
          </w:p>
        </w:tc>
        <w:tc>
          <w:tcPr>
            <w:tcW w:w="5649" w:type="dxa"/>
          </w:tcPr>
          <w:p w14:paraId="1FEE784B" w14:textId="77777777" w:rsidR="00717A7A" w:rsidRDefault="00717A7A" w:rsidP="00717A7A"/>
        </w:tc>
      </w:tr>
      <w:tr w:rsidR="00717A7A" w14:paraId="6DEFA040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7F64410D" w14:textId="5BE3AF51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D0D98" wp14:editId="048E8A93">
                  <wp:extent cx="396000" cy="396000"/>
                  <wp:effectExtent l="0" t="0" r="4445" b="4445"/>
                  <wp:docPr id="603650870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4209DF0" w14:textId="4738712D" w:rsidR="00717A7A" w:rsidRDefault="00717A7A" w:rsidP="00717A7A">
            <w:proofErr w:type="spellStart"/>
            <w:r>
              <w:t>NoSmoking_NBG</w:t>
            </w:r>
            <w:proofErr w:type="spellEnd"/>
          </w:p>
        </w:tc>
        <w:tc>
          <w:tcPr>
            <w:tcW w:w="5649" w:type="dxa"/>
          </w:tcPr>
          <w:p w14:paraId="3257D0BD" w14:textId="77777777" w:rsidR="00717A7A" w:rsidRDefault="00717A7A" w:rsidP="00717A7A"/>
        </w:tc>
      </w:tr>
      <w:tr w:rsidR="00717A7A" w14:paraId="5816BECD" w14:textId="77777777" w:rsidTr="008E1E55">
        <w:tc>
          <w:tcPr>
            <w:tcW w:w="1124" w:type="dxa"/>
          </w:tcPr>
          <w:p w14:paraId="514DF2FA" w14:textId="6CEA3D4C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E7834" wp14:editId="62AF925B">
                  <wp:extent cx="396000" cy="396000"/>
                  <wp:effectExtent l="0" t="0" r="4445" b="4445"/>
                  <wp:docPr id="110818294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66F3FFB" w14:textId="1FB74FD2" w:rsidR="00717A7A" w:rsidRDefault="00717A7A" w:rsidP="00717A7A">
            <w:proofErr w:type="spellStart"/>
            <w:r>
              <w:t>NoSmoking_NBGw</w:t>
            </w:r>
            <w:proofErr w:type="spellEnd"/>
          </w:p>
        </w:tc>
        <w:tc>
          <w:tcPr>
            <w:tcW w:w="5649" w:type="dxa"/>
          </w:tcPr>
          <w:p w14:paraId="64F64DE2" w14:textId="77777777" w:rsidR="00717A7A" w:rsidRDefault="00717A7A" w:rsidP="00717A7A"/>
        </w:tc>
      </w:tr>
      <w:tr w:rsidR="00717A7A" w14:paraId="717CB5AF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4ED1D76" w14:textId="43A44FA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E3574" wp14:editId="33EB3DD3">
                  <wp:extent cx="396000" cy="396000"/>
                  <wp:effectExtent l="0" t="0" r="4445" b="4445"/>
                  <wp:docPr id="542072854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78FED97" w14:textId="2D1EBBB0" w:rsidR="00717A7A" w:rsidRDefault="00717A7A" w:rsidP="00717A7A">
            <w:r>
              <w:t>Phone</w:t>
            </w:r>
          </w:p>
        </w:tc>
        <w:tc>
          <w:tcPr>
            <w:tcW w:w="5649" w:type="dxa"/>
          </w:tcPr>
          <w:p w14:paraId="279A9CC3" w14:textId="77777777" w:rsidR="00717A7A" w:rsidRDefault="00717A7A" w:rsidP="00717A7A"/>
        </w:tc>
      </w:tr>
      <w:tr w:rsidR="00717A7A" w14:paraId="7CE7F726" w14:textId="77777777" w:rsidTr="008E1E55">
        <w:tc>
          <w:tcPr>
            <w:tcW w:w="1124" w:type="dxa"/>
          </w:tcPr>
          <w:p w14:paraId="35CBDC42" w14:textId="05294A2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CA73A" wp14:editId="1765B55C">
                  <wp:extent cx="396000" cy="396000"/>
                  <wp:effectExtent l="0" t="0" r="4445" b="4445"/>
                  <wp:docPr id="155022060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8CD9EB9" w14:textId="15C76C78" w:rsidR="00717A7A" w:rsidRDefault="00717A7A" w:rsidP="00717A7A">
            <w:proofErr w:type="spellStart"/>
            <w:r>
              <w:t>Phone_NBG</w:t>
            </w:r>
            <w:proofErr w:type="spellEnd"/>
          </w:p>
        </w:tc>
        <w:tc>
          <w:tcPr>
            <w:tcW w:w="5649" w:type="dxa"/>
          </w:tcPr>
          <w:p w14:paraId="334F1BBD" w14:textId="77777777" w:rsidR="00717A7A" w:rsidRDefault="00717A7A" w:rsidP="00717A7A"/>
        </w:tc>
      </w:tr>
      <w:tr w:rsidR="00717A7A" w14:paraId="20D51DA2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0177428" w14:textId="3780CB0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FE0B7C" wp14:editId="4740AE26">
                  <wp:extent cx="396000" cy="396000"/>
                  <wp:effectExtent l="0" t="0" r="4445" b="4445"/>
                  <wp:docPr id="145126750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ECFDABA" w14:textId="40045AD3" w:rsidR="00717A7A" w:rsidRDefault="00717A7A" w:rsidP="00717A7A">
            <w:r>
              <w:t>QuietArea_v1</w:t>
            </w:r>
          </w:p>
        </w:tc>
        <w:tc>
          <w:tcPr>
            <w:tcW w:w="5649" w:type="dxa"/>
          </w:tcPr>
          <w:p w14:paraId="3706F440" w14:textId="77777777" w:rsidR="00717A7A" w:rsidRDefault="00717A7A" w:rsidP="00717A7A"/>
        </w:tc>
      </w:tr>
      <w:tr w:rsidR="00717A7A" w14:paraId="74680286" w14:textId="77777777" w:rsidTr="008E1E55">
        <w:tc>
          <w:tcPr>
            <w:tcW w:w="1124" w:type="dxa"/>
          </w:tcPr>
          <w:p w14:paraId="73C6AF8A" w14:textId="03F12936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AC043" wp14:editId="4FE96125">
                  <wp:extent cx="396000" cy="396000"/>
                  <wp:effectExtent l="0" t="0" r="4445" b="4445"/>
                  <wp:docPr id="481370461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8492AA2" w14:textId="6A35975E" w:rsidR="00717A7A" w:rsidRDefault="00717A7A" w:rsidP="00717A7A">
            <w:r>
              <w:t>QuietArea_v1_NBG</w:t>
            </w:r>
          </w:p>
        </w:tc>
        <w:tc>
          <w:tcPr>
            <w:tcW w:w="5649" w:type="dxa"/>
          </w:tcPr>
          <w:p w14:paraId="19F5591A" w14:textId="77777777" w:rsidR="00717A7A" w:rsidRDefault="00717A7A" w:rsidP="00717A7A"/>
        </w:tc>
      </w:tr>
      <w:tr w:rsidR="00717A7A" w14:paraId="6DEE1F2D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9E9D378" w14:textId="30B01358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60FF4F" wp14:editId="73C2101C">
                  <wp:extent cx="396000" cy="396000"/>
                  <wp:effectExtent l="0" t="0" r="4445" b="4445"/>
                  <wp:docPr id="16608974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A6290E4" w14:textId="39E52D3B" w:rsidR="00717A7A" w:rsidRDefault="00717A7A" w:rsidP="00717A7A">
            <w:r>
              <w:t>QuietArea_v2</w:t>
            </w:r>
          </w:p>
        </w:tc>
        <w:tc>
          <w:tcPr>
            <w:tcW w:w="5649" w:type="dxa"/>
          </w:tcPr>
          <w:p w14:paraId="225D3CB1" w14:textId="77777777" w:rsidR="00717A7A" w:rsidRDefault="00717A7A" w:rsidP="00717A7A"/>
        </w:tc>
      </w:tr>
      <w:tr w:rsidR="00717A7A" w14:paraId="42E74F92" w14:textId="77777777" w:rsidTr="008E1E55">
        <w:tc>
          <w:tcPr>
            <w:tcW w:w="1124" w:type="dxa"/>
          </w:tcPr>
          <w:p w14:paraId="1D9DB325" w14:textId="2D33642F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01D43" wp14:editId="78A1D700">
                  <wp:extent cx="396000" cy="396000"/>
                  <wp:effectExtent l="0" t="0" r="4445" b="4445"/>
                  <wp:docPr id="8474952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5EE5BB9" w14:textId="2DBE5118" w:rsidR="00717A7A" w:rsidRDefault="00717A7A" w:rsidP="00717A7A">
            <w:r>
              <w:t>QuietArea_v2_NBG</w:t>
            </w:r>
          </w:p>
        </w:tc>
        <w:tc>
          <w:tcPr>
            <w:tcW w:w="5649" w:type="dxa"/>
          </w:tcPr>
          <w:p w14:paraId="64419468" w14:textId="77777777" w:rsidR="00717A7A" w:rsidRDefault="00717A7A" w:rsidP="00717A7A"/>
        </w:tc>
      </w:tr>
      <w:tr w:rsidR="00717A7A" w14:paraId="289202D3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A7544BC" w14:textId="4ED7139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ABEC3" wp14:editId="0757D740">
                  <wp:extent cx="396000" cy="396000"/>
                  <wp:effectExtent l="0" t="0" r="4445" b="4445"/>
                  <wp:docPr id="111269444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FDAB7F7" w14:textId="36974C94" w:rsidR="00717A7A" w:rsidRDefault="00717A7A" w:rsidP="00717A7A">
            <w:r>
              <w:t>Smartphone</w:t>
            </w:r>
          </w:p>
        </w:tc>
        <w:tc>
          <w:tcPr>
            <w:tcW w:w="5649" w:type="dxa"/>
          </w:tcPr>
          <w:p w14:paraId="64D05D23" w14:textId="77777777" w:rsidR="00717A7A" w:rsidRDefault="00717A7A" w:rsidP="00717A7A"/>
        </w:tc>
      </w:tr>
      <w:tr w:rsidR="00717A7A" w14:paraId="66B269FC" w14:textId="77777777" w:rsidTr="008E1E55">
        <w:tc>
          <w:tcPr>
            <w:tcW w:w="1124" w:type="dxa"/>
          </w:tcPr>
          <w:p w14:paraId="38E31D76" w14:textId="2D8CDCA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CD4A5" wp14:editId="0957C61C">
                  <wp:extent cx="396000" cy="396000"/>
                  <wp:effectExtent l="0" t="0" r="4445" b="4445"/>
                  <wp:docPr id="88669649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BEE17EC" w14:textId="517A04A0" w:rsidR="00717A7A" w:rsidRDefault="00717A7A" w:rsidP="00717A7A">
            <w:r>
              <w:t>Smoking</w:t>
            </w:r>
          </w:p>
        </w:tc>
        <w:tc>
          <w:tcPr>
            <w:tcW w:w="5649" w:type="dxa"/>
          </w:tcPr>
          <w:p w14:paraId="7818B3B0" w14:textId="77777777" w:rsidR="00717A7A" w:rsidRDefault="00717A7A" w:rsidP="00717A7A"/>
        </w:tc>
      </w:tr>
      <w:tr w:rsidR="00717A7A" w14:paraId="49CF2A97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5264751" w14:textId="2716A901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329B2" wp14:editId="002793A5">
                  <wp:extent cx="396000" cy="396000"/>
                  <wp:effectExtent l="0" t="0" r="4445" b="4445"/>
                  <wp:docPr id="149097814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88AA725" w14:textId="40E23EDA" w:rsidR="00717A7A" w:rsidRDefault="00717A7A" w:rsidP="00717A7A">
            <w:proofErr w:type="spellStart"/>
            <w:r>
              <w:t>Smoking_NBG</w:t>
            </w:r>
            <w:proofErr w:type="spellEnd"/>
          </w:p>
        </w:tc>
        <w:tc>
          <w:tcPr>
            <w:tcW w:w="5649" w:type="dxa"/>
          </w:tcPr>
          <w:p w14:paraId="7A3B2389" w14:textId="77777777" w:rsidR="00717A7A" w:rsidRDefault="00717A7A" w:rsidP="00717A7A"/>
        </w:tc>
      </w:tr>
      <w:tr w:rsidR="00717A7A" w14:paraId="7798841A" w14:textId="77777777" w:rsidTr="008E1E55">
        <w:tc>
          <w:tcPr>
            <w:tcW w:w="1124" w:type="dxa"/>
          </w:tcPr>
          <w:p w14:paraId="70E462E4" w14:textId="56AA229E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5CC67" wp14:editId="55B79DA5">
                  <wp:extent cx="396000" cy="396000"/>
                  <wp:effectExtent l="0" t="0" r="4445" b="4445"/>
                  <wp:docPr id="1308504813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4B2BE37" w14:textId="79DC55F9" w:rsidR="00717A7A" w:rsidRDefault="00717A7A" w:rsidP="00717A7A">
            <w:r>
              <w:t>Stroller</w:t>
            </w:r>
          </w:p>
        </w:tc>
        <w:tc>
          <w:tcPr>
            <w:tcW w:w="5649" w:type="dxa"/>
          </w:tcPr>
          <w:p w14:paraId="58380158" w14:textId="77777777" w:rsidR="00717A7A" w:rsidRDefault="00717A7A" w:rsidP="00717A7A"/>
        </w:tc>
      </w:tr>
      <w:tr w:rsidR="00717A7A" w14:paraId="2D01DD3A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4C6CE1DD" w14:textId="7B461382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24A01" wp14:editId="7E170F6C">
                  <wp:extent cx="396000" cy="396000"/>
                  <wp:effectExtent l="0" t="0" r="4445" b="4445"/>
                  <wp:docPr id="2002467502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821A744" w14:textId="68EBD682" w:rsidR="00717A7A" w:rsidRDefault="00717A7A" w:rsidP="00717A7A">
            <w:proofErr w:type="spellStart"/>
            <w:r>
              <w:t>Stroller_NBG</w:t>
            </w:r>
            <w:proofErr w:type="spellEnd"/>
          </w:p>
        </w:tc>
        <w:tc>
          <w:tcPr>
            <w:tcW w:w="5649" w:type="dxa"/>
          </w:tcPr>
          <w:p w14:paraId="0E1A963A" w14:textId="77777777" w:rsidR="00717A7A" w:rsidRDefault="00717A7A" w:rsidP="00717A7A"/>
        </w:tc>
      </w:tr>
      <w:tr w:rsidR="00717A7A" w14:paraId="00A8185B" w14:textId="77777777" w:rsidTr="008E1E55">
        <w:tc>
          <w:tcPr>
            <w:tcW w:w="1124" w:type="dxa"/>
          </w:tcPr>
          <w:p w14:paraId="01E8DBCD" w14:textId="64578B85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05E29" wp14:editId="023D2091">
                  <wp:extent cx="396000" cy="396000"/>
                  <wp:effectExtent l="0" t="0" r="4445" b="4445"/>
                  <wp:docPr id="743963055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D44F241" w14:textId="60E92ABF" w:rsidR="00717A7A" w:rsidRDefault="00717A7A" w:rsidP="00717A7A">
            <w:proofErr w:type="spellStart"/>
            <w:r>
              <w:t>ToddlerArea</w:t>
            </w:r>
            <w:proofErr w:type="spellEnd"/>
          </w:p>
        </w:tc>
        <w:tc>
          <w:tcPr>
            <w:tcW w:w="5649" w:type="dxa"/>
          </w:tcPr>
          <w:p w14:paraId="390E9CF4" w14:textId="77777777" w:rsidR="00717A7A" w:rsidRDefault="00717A7A" w:rsidP="00717A7A"/>
        </w:tc>
      </w:tr>
      <w:tr w:rsidR="00717A7A" w14:paraId="01D29509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6E6FA8F" w14:textId="245F6534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4EAA6" wp14:editId="607EF9AC">
                  <wp:extent cx="396000" cy="396000"/>
                  <wp:effectExtent l="0" t="0" r="4445" b="4445"/>
                  <wp:docPr id="14720456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626EACE" w14:textId="218EE760" w:rsidR="00717A7A" w:rsidRDefault="00717A7A" w:rsidP="00717A7A">
            <w:proofErr w:type="spellStart"/>
            <w:r>
              <w:t>ToddlerArea_NBG</w:t>
            </w:r>
            <w:proofErr w:type="spellEnd"/>
          </w:p>
        </w:tc>
        <w:tc>
          <w:tcPr>
            <w:tcW w:w="5649" w:type="dxa"/>
          </w:tcPr>
          <w:p w14:paraId="7E0ADD23" w14:textId="77777777" w:rsidR="00717A7A" w:rsidRDefault="00717A7A" w:rsidP="00717A7A"/>
        </w:tc>
      </w:tr>
      <w:tr w:rsidR="00717A7A" w14:paraId="3C704C49" w14:textId="77777777" w:rsidTr="008E1E55">
        <w:tc>
          <w:tcPr>
            <w:tcW w:w="1124" w:type="dxa"/>
          </w:tcPr>
          <w:p w14:paraId="5EC2C8DB" w14:textId="67E9C515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43D33" wp14:editId="185719A1">
                  <wp:extent cx="396000" cy="396000"/>
                  <wp:effectExtent l="0" t="0" r="4445" b="4445"/>
                  <wp:docPr id="122864756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1A0541C" w14:textId="0C751519" w:rsidR="00717A7A" w:rsidRDefault="00717A7A" w:rsidP="00717A7A">
            <w:proofErr w:type="spellStart"/>
            <w:r>
              <w:t>ValidTicket</w:t>
            </w:r>
            <w:proofErr w:type="spellEnd"/>
          </w:p>
        </w:tc>
        <w:tc>
          <w:tcPr>
            <w:tcW w:w="5649" w:type="dxa"/>
          </w:tcPr>
          <w:p w14:paraId="2EC7A777" w14:textId="77777777" w:rsidR="00717A7A" w:rsidRDefault="00717A7A" w:rsidP="00717A7A"/>
        </w:tc>
      </w:tr>
      <w:tr w:rsidR="004D6373" w14:paraId="2B1C08AD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359A28A" w14:textId="17173DDC" w:rsidR="004D6373" w:rsidRDefault="004D6373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0BF3E" wp14:editId="6D8A403E">
                  <wp:extent cx="396000" cy="396000"/>
                  <wp:effectExtent l="0" t="0" r="4445" b="4445"/>
                  <wp:docPr id="18036911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6911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0BD3F82" w14:textId="71A350E7" w:rsidR="004D6373" w:rsidRDefault="004D6373" w:rsidP="00717A7A">
            <w:r>
              <w:t>Ventilation</w:t>
            </w:r>
          </w:p>
        </w:tc>
        <w:tc>
          <w:tcPr>
            <w:tcW w:w="5649" w:type="dxa"/>
          </w:tcPr>
          <w:p w14:paraId="173A1A9F" w14:textId="77777777" w:rsidR="004D6373" w:rsidRDefault="004D6373" w:rsidP="00717A7A"/>
        </w:tc>
      </w:tr>
      <w:tr w:rsidR="00717A7A" w14:paraId="7466A13E" w14:textId="77777777" w:rsidTr="008E1E55">
        <w:tc>
          <w:tcPr>
            <w:tcW w:w="1124" w:type="dxa"/>
          </w:tcPr>
          <w:p w14:paraId="63F0497F" w14:textId="7E082378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CDD69" wp14:editId="562D064A">
                  <wp:extent cx="396000" cy="396000"/>
                  <wp:effectExtent l="0" t="0" r="4445" b="4445"/>
                  <wp:docPr id="118952447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144078E3" w14:textId="44C6A300" w:rsidR="00717A7A" w:rsidRDefault="00717A7A" w:rsidP="00717A7A">
            <w:r>
              <w:t>WC</w:t>
            </w:r>
          </w:p>
        </w:tc>
        <w:tc>
          <w:tcPr>
            <w:tcW w:w="5649" w:type="dxa"/>
          </w:tcPr>
          <w:p w14:paraId="086A630D" w14:textId="77777777" w:rsidR="00717A7A" w:rsidRDefault="00717A7A" w:rsidP="00717A7A"/>
        </w:tc>
      </w:tr>
      <w:tr w:rsidR="00717A7A" w14:paraId="18F2B355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F279842" w14:textId="50FE2553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8CACE" wp14:editId="57F46755">
                  <wp:extent cx="396000" cy="396000"/>
                  <wp:effectExtent l="0" t="0" r="4445" b="4445"/>
                  <wp:docPr id="72149568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0D090E3F" w14:textId="7C3CCCD5" w:rsidR="00717A7A" w:rsidRDefault="00717A7A" w:rsidP="00717A7A">
            <w:r>
              <w:t>Wheelchair</w:t>
            </w:r>
          </w:p>
        </w:tc>
        <w:tc>
          <w:tcPr>
            <w:tcW w:w="5649" w:type="dxa"/>
          </w:tcPr>
          <w:p w14:paraId="2F743A70" w14:textId="77777777" w:rsidR="00717A7A" w:rsidRDefault="00717A7A" w:rsidP="00717A7A"/>
        </w:tc>
      </w:tr>
      <w:tr w:rsidR="00717A7A" w14:paraId="6E07215D" w14:textId="77777777" w:rsidTr="008E1E55">
        <w:tc>
          <w:tcPr>
            <w:tcW w:w="1124" w:type="dxa"/>
          </w:tcPr>
          <w:p w14:paraId="1F7856CC" w14:textId="382B394C" w:rsidR="00717A7A" w:rsidRDefault="00717A7A" w:rsidP="00717A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C191E" wp14:editId="3E582E48">
                  <wp:extent cx="396000" cy="396000"/>
                  <wp:effectExtent l="0" t="0" r="4445" b="4445"/>
                  <wp:docPr id="53939426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6A6A1EE" w14:textId="2E5B4A51" w:rsidR="00717A7A" w:rsidRDefault="00717A7A" w:rsidP="00717A7A">
            <w:proofErr w:type="spellStart"/>
            <w:r>
              <w:t>Wheelchair_NBG</w:t>
            </w:r>
            <w:proofErr w:type="spellEnd"/>
          </w:p>
        </w:tc>
        <w:tc>
          <w:tcPr>
            <w:tcW w:w="5649" w:type="dxa"/>
          </w:tcPr>
          <w:p w14:paraId="219F0ECA" w14:textId="77777777" w:rsidR="00717A7A" w:rsidRDefault="00717A7A" w:rsidP="00717A7A"/>
        </w:tc>
      </w:tr>
    </w:tbl>
    <w:p w14:paraId="0E536EA5" w14:textId="50884CD8" w:rsidR="007D01A5" w:rsidRDefault="007D01A5" w:rsidP="00A72154">
      <w:pPr>
        <w:pStyle w:val="Heading4"/>
        <w:ind w:left="0"/>
      </w:pPr>
    </w:p>
    <w:p w14:paraId="439EC236" w14:textId="2F461AB1" w:rsidR="00A72154" w:rsidRDefault="00A72154" w:rsidP="00A72154">
      <w:pPr>
        <w:pStyle w:val="Heading4"/>
        <w:ind w:left="0"/>
      </w:pPr>
      <w:bookmarkStart w:id="0" w:name="_Example_Arrow_Alignment"/>
      <w:bookmarkEnd w:id="0"/>
      <w:r>
        <w:t>Example for Arrow Alignment</w:t>
      </w:r>
    </w:p>
    <w:p w14:paraId="15B7226F" w14:textId="16684F06" w:rsidR="00A72154" w:rsidRPr="00A72154" w:rsidRDefault="00914319" w:rsidP="00A72154">
      <w:r>
        <w:t>The DB WLS arrows should be aligned as shown here:</w:t>
      </w:r>
    </w:p>
    <w:p w14:paraId="29CF5C61" w14:textId="6E69D487" w:rsidR="00A72154" w:rsidRPr="00A72154" w:rsidRDefault="00A72154" w:rsidP="00A72154">
      <w:r>
        <w:rPr>
          <w:noProof/>
        </w:rPr>
        <w:drawing>
          <wp:inline distT="0" distB="0" distL="0" distR="0" wp14:anchorId="2D63FF1B" wp14:editId="2B809CD0">
            <wp:extent cx="396000" cy="396000"/>
            <wp:effectExtent l="0" t="0" r="4445" b="4445"/>
            <wp:docPr id="8073377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274FF" wp14:editId="1FFC421A">
            <wp:extent cx="396000" cy="396000"/>
            <wp:effectExtent l="0" t="0" r="4445" b="4445"/>
            <wp:docPr id="1024886318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86318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74906" wp14:editId="089D9225">
            <wp:extent cx="396000" cy="396000"/>
            <wp:effectExtent l="0" t="0" r="4445" b="4445"/>
            <wp:docPr id="1515137034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7034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B3EB8" wp14:editId="363ACB7F">
            <wp:extent cx="396000" cy="396000"/>
            <wp:effectExtent l="0" t="0" r="4445" b="4445"/>
            <wp:docPr id="52120187" name="Picture 15" descr="A blue sign with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187" name="Picture 15" descr="A blue sign with white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2569" w14:textId="5F5659BC" w:rsidR="007D01A5" w:rsidRDefault="007D01A5" w:rsidP="007D01A5">
      <w:pPr>
        <w:pStyle w:val="Heading3"/>
      </w:pPr>
      <w:r>
        <w:t>TSI PRM</w:t>
      </w:r>
    </w:p>
    <w:p w14:paraId="46129BB7" w14:textId="128EEA7F" w:rsidR="007D01A5" w:rsidRPr="007D01A5" w:rsidRDefault="007D01A5" w:rsidP="007D01A5">
      <w:r>
        <w:t>Please note that other (older) symbols may be found in other categories (e.g. regular DB WLS wheelchair)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7D01A5" w14:paraId="092592CC" w14:textId="77777777" w:rsidTr="008E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71F0162D" w14:textId="77777777" w:rsidR="007D01A5" w:rsidRDefault="007D01A5" w:rsidP="008E1E55">
            <w:r>
              <w:t>Decal</w:t>
            </w:r>
          </w:p>
        </w:tc>
        <w:tc>
          <w:tcPr>
            <w:tcW w:w="2988" w:type="dxa"/>
          </w:tcPr>
          <w:p w14:paraId="228FB835" w14:textId="77777777" w:rsidR="007D01A5" w:rsidRDefault="007D01A5" w:rsidP="008E1E55">
            <w:r>
              <w:t>Name</w:t>
            </w:r>
          </w:p>
        </w:tc>
        <w:tc>
          <w:tcPr>
            <w:tcW w:w="5649" w:type="dxa"/>
          </w:tcPr>
          <w:p w14:paraId="7E9A8678" w14:textId="77777777" w:rsidR="007D01A5" w:rsidRDefault="007D01A5" w:rsidP="008E1E55">
            <w:r>
              <w:t>Notes</w:t>
            </w:r>
          </w:p>
        </w:tc>
      </w:tr>
      <w:tr w:rsidR="007D01A5" w14:paraId="0C02C76E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017D507D" w14:textId="77777777" w:rsidR="007D01A5" w:rsidRDefault="007D01A5" w:rsidP="008E1E55">
            <w:r>
              <w:rPr>
                <w:noProof/>
              </w:rPr>
              <w:drawing>
                <wp:inline distT="0" distB="0" distL="0" distR="0" wp14:anchorId="49689781" wp14:editId="2EB7B0B6">
                  <wp:extent cx="396000" cy="396000"/>
                  <wp:effectExtent l="0" t="0" r="4445" b="4445"/>
                  <wp:docPr id="1356396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396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F857D9D" w14:textId="02ED9659" w:rsidR="007D01A5" w:rsidRDefault="007D01A5" w:rsidP="008E1E55">
            <w:r>
              <w:t>Pregnant</w:t>
            </w:r>
          </w:p>
        </w:tc>
        <w:tc>
          <w:tcPr>
            <w:tcW w:w="5649" w:type="dxa"/>
          </w:tcPr>
          <w:p w14:paraId="7F30BE55" w14:textId="77777777" w:rsidR="007D01A5" w:rsidRDefault="007D01A5" w:rsidP="008E1E55"/>
        </w:tc>
      </w:tr>
      <w:tr w:rsidR="007D01A5" w14:paraId="73F02172" w14:textId="77777777" w:rsidTr="008E1E55">
        <w:tc>
          <w:tcPr>
            <w:tcW w:w="1124" w:type="dxa"/>
          </w:tcPr>
          <w:p w14:paraId="61A986DF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68C71" wp14:editId="4C2125E5">
                  <wp:extent cx="396000" cy="396000"/>
                  <wp:effectExtent l="0" t="0" r="4445" b="4445"/>
                  <wp:docPr id="4609174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91748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FA816E4" w14:textId="4F373BE8" w:rsidR="007D01A5" w:rsidRDefault="007D01A5" w:rsidP="008E1E55">
            <w:proofErr w:type="spellStart"/>
            <w:r>
              <w:t>ReducedMobility</w:t>
            </w:r>
            <w:proofErr w:type="spellEnd"/>
          </w:p>
        </w:tc>
        <w:tc>
          <w:tcPr>
            <w:tcW w:w="5649" w:type="dxa"/>
          </w:tcPr>
          <w:p w14:paraId="2E8308AA" w14:textId="3AFB8CD3" w:rsidR="007D01A5" w:rsidRDefault="007D01A5" w:rsidP="008E1E55"/>
        </w:tc>
      </w:tr>
      <w:tr w:rsidR="007D01A5" w14:paraId="6C1053B7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E3FFB63" w14:textId="77777777" w:rsidR="007D01A5" w:rsidRDefault="007D01A5" w:rsidP="008E1E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3D1CB" wp14:editId="427636CD">
                  <wp:extent cx="396000" cy="396000"/>
                  <wp:effectExtent l="0" t="0" r="4445" b="4445"/>
                  <wp:docPr id="83145660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5660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79BF13C" w14:textId="191DD84D" w:rsidR="007D01A5" w:rsidRPr="00AE46D0" w:rsidRDefault="007D01A5" w:rsidP="008E1E55">
            <w:r>
              <w:t>Wheelchair</w:t>
            </w:r>
          </w:p>
        </w:tc>
        <w:tc>
          <w:tcPr>
            <w:tcW w:w="5649" w:type="dxa"/>
          </w:tcPr>
          <w:p w14:paraId="148276B2" w14:textId="496B0471" w:rsidR="007D01A5" w:rsidRDefault="007D01A5" w:rsidP="008E1E55"/>
        </w:tc>
      </w:tr>
    </w:tbl>
    <w:p w14:paraId="090B87C0" w14:textId="776FAFC1" w:rsidR="007D01A5" w:rsidRPr="007D01A5" w:rsidRDefault="007D01A5" w:rsidP="007D01A5"/>
    <w:p w14:paraId="2CFB5B9A" w14:textId="77777777" w:rsidR="00827C5D" w:rsidRDefault="00827C5D" w:rsidP="00827C5D">
      <w:pPr>
        <w:pStyle w:val="Heading2"/>
      </w:pPr>
      <w:r w:rsidRPr="00827C5D">
        <w:t>ISO 7010</w:t>
      </w:r>
    </w:p>
    <w:p w14:paraId="07C3520F" w14:textId="5436F073" w:rsidR="00A80FF3" w:rsidRDefault="00A80FF3" w:rsidP="00A80FF3">
      <w:pPr>
        <w:pStyle w:val="Heading3"/>
      </w:pPr>
      <w:r>
        <w:t>Emergency</w:t>
      </w:r>
    </w:p>
    <w:p w14:paraId="1D15584F" w14:textId="5586B7D5" w:rsidR="007D01A5" w:rsidRPr="007D01A5" w:rsidRDefault="007D01A5" w:rsidP="007D01A5">
      <w:r>
        <w:t>Please note that other (older) symbols may be found in other categories (e.g. DB WLS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A80FF3" w14:paraId="739CF44E" w14:textId="77777777" w:rsidTr="00AE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19433743" w14:textId="138819F6" w:rsidR="00A80FF3" w:rsidRDefault="00A80FF3" w:rsidP="00A80FF3">
            <w:r>
              <w:t>Decal</w:t>
            </w:r>
          </w:p>
        </w:tc>
        <w:tc>
          <w:tcPr>
            <w:tcW w:w="2988" w:type="dxa"/>
          </w:tcPr>
          <w:p w14:paraId="42ABD1FE" w14:textId="4BE6C12D" w:rsidR="00A80FF3" w:rsidRDefault="00A80FF3" w:rsidP="00A80FF3">
            <w:r>
              <w:t>Name</w:t>
            </w:r>
          </w:p>
        </w:tc>
        <w:tc>
          <w:tcPr>
            <w:tcW w:w="5649" w:type="dxa"/>
          </w:tcPr>
          <w:p w14:paraId="405763D0" w14:textId="3F5FD04D" w:rsidR="00A80FF3" w:rsidRDefault="00A80FF3" w:rsidP="00A80FF3">
            <w:r>
              <w:t>Notes</w:t>
            </w:r>
          </w:p>
        </w:tc>
      </w:tr>
      <w:tr w:rsidR="000D4FC0" w14:paraId="3598F807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DC73818" w14:textId="61764029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884721" wp14:editId="0462196E">
                  <wp:extent cx="396000" cy="396000"/>
                  <wp:effectExtent l="0" t="0" r="4445" b="4445"/>
                  <wp:docPr id="44225396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5396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EBFE60F" w14:textId="2030EE3D" w:rsidR="000D4FC0" w:rsidRPr="00AE46D0" w:rsidRDefault="000D4FC0" w:rsidP="000D4FC0">
            <w:r>
              <w:t>!</w:t>
            </w:r>
            <w:r w:rsidRPr="00AE46D0">
              <w:t>E-</w:t>
            </w:r>
            <w:proofErr w:type="spellStart"/>
            <w:r w:rsidRPr="00AE46D0">
              <w:t>ADa_ArrowDiagonalA</w:t>
            </w:r>
            <w:proofErr w:type="spellEnd"/>
          </w:p>
        </w:tc>
        <w:tc>
          <w:tcPr>
            <w:tcW w:w="5649" w:type="dxa"/>
          </w:tcPr>
          <w:p w14:paraId="62E99228" w14:textId="60AC73EA" w:rsidR="000D4FC0" w:rsidRDefault="000D4FC0" w:rsidP="000D4FC0">
            <w:r>
              <w:t>Rotate UV map (or texture) for other orientations</w:t>
            </w:r>
          </w:p>
        </w:tc>
      </w:tr>
      <w:tr w:rsidR="000D4FC0" w14:paraId="373013FB" w14:textId="77777777" w:rsidTr="00AE46D0">
        <w:tc>
          <w:tcPr>
            <w:tcW w:w="1124" w:type="dxa"/>
          </w:tcPr>
          <w:p w14:paraId="7A70EF59" w14:textId="2CAB6383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55E93" wp14:editId="645AA468">
                  <wp:extent cx="396000" cy="396000"/>
                  <wp:effectExtent l="0" t="0" r="4445" b="4445"/>
                  <wp:docPr id="12008439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84398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99B2F27" w14:textId="1154FE38" w:rsidR="000D4FC0" w:rsidRPr="00AE46D0" w:rsidRDefault="000D4FC0" w:rsidP="000D4FC0">
            <w:r>
              <w:t>!</w:t>
            </w:r>
            <w:r w:rsidRPr="00AE46D0">
              <w:t>E-</w:t>
            </w:r>
            <w:proofErr w:type="spellStart"/>
            <w:r w:rsidRPr="00AE46D0">
              <w:t>ASa_ArrowStraightA</w:t>
            </w:r>
            <w:proofErr w:type="spellEnd"/>
          </w:p>
        </w:tc>
        <w:tc>
          <w:tcPr>
            <w:tcW w:w="5649" w:type="dxa"/>
          </w:tcPr>
          <w:p w14:paraId="316CD4E5" w14:textId="2B8D240B" w:rsidR="000D4FC0" w:rsidRDefault="000D4FC0" w:rsidP="000D4FC0">
            <w:r>
              <w:t>Rotate UV map (or texture) for other orientations</w:t>
            </w:r>
          </w:p>
        </w:tc>
      </w:tr>
      <w:tr w:rsidR="000D4FC0" w14:paraId="593EFC5C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67555B0E" w14:textId="4F6B8B5F" w:rsidR="000D4FC0" w:rsidRDefault="000D4FC0" w:rsidP="000D4FC0">
            <w:r>
              <w:rPr>
                <w:noProof/>
              </w:rPr>
              <w:drawing>
                <wp:inline distT="0" distB="0" distL="0" distR="0" wp14:anchorId="03F8D91E" wp14:editId="493A8059">
                  <wp:extent cx="396000" cy="396000"/>
                  <wp:effectExtent l="0" t="0" r="4445" b="4445"/>
                  <wp:docPr id="19351188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1188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09318B4" w14:textId="75A95D3C" w:rsidR="000D4FC0" w:rsidRDefault="000D4FC0" w:rsidP="000D4FC0">
            <w:r w:rsidRPr="00AE46D0">
              <w:t>E003_FirstAid</w:t>
            </w:r>
          </w:p>
        </w:tc>
        <w:tc>
          <w:tcPr>
            <w:tcW w:w="5649" w:type="dxa"/>
          </w:tcPr>
          <w:p w14:paraId="5F83AADE" w14:textId="77777777" w:rsidR="000D4FC0" w:rsidRDefault="000D4FC0" w:rsidP="000D4FC0"/>
        </w:tc>
      </w:tr>
      <w:tr w:rsidR="000D4FC0" w14:paraId="5F9E0D62" w14:textId="77777777" w:rsidTr="00AE46D0">
        <w:tc>
          <w:tcPr>
            <w:tcW w:w="1124" w:type="dxa"/>
          </w:tcPr>
          <w:p w14:paraId="2DC2FE42" w14:textId="11F41F82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98305" wp14:editId="00D3679C">
                  <wp:extent cx="396000" cy="396000"/>
                  <wp:effectExtent l="0" t="0" r="4445" b="4445"/>
                  <wp:docPr id="33150836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50836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2CA0F475" w14:textId="2D78E219" w:rsidR="000D4FC0" w:rsidRPr="00AE46D0" w:rsidRDefault="000D4FC0" w:rsidP="000D4FC0">
            <w:r>
              <w:t>E004_EmergencyTelephone</w:t>
            </w:r>
          </w:p>
        </w:tc>
        <w:tc>
          <w:tcPr>
            <w:tcW w:w="5649" w:type="dxa"/>
          </w:tcPr>
          <w:p w14:paraId="35CEF51C" w14:textId="77777777" w:rsidR="000D4FC0" w:rsidRDefault="000D4FC0" w:rsidP="000D4FC0"/>
        </w:tc>
      </w:tr>
      <w:tr w:rsidR="000D4FC0" w14:paraId="6BB98C6A" w14:textId="77777777" w:rsidTr="00AE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529D57FE" w14:textId="06710FB7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66D94" wp14:editId="20268545">
                  <wp:extent cx="396000" cy="396000"/>
                  <wp:effectExtent l="0" t="0" r="4445" b="4445"/>
                  <wp:docPr id="186195570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9557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79458350" w14:textId="45285AD8" w:rsidR="000D4FC0" w:rsidRPr="00AE46D0" w:rsidRDefault="000D4FC0" w:rsidP="000D4FC0">
            <w:r>
              <w:t>E059_EscapeLadder</w:t>
            </w:r>
          </w:p>
        </w:tc>
        <w:tc>
          <w:tcPr>
            <w:tcW w:w="5649" w:type="dxa"/>
          </w:tcPr>
          <w:p w14:paraId="7ACB7E4F" w14:textId="77777777" w:rsidR="000D4FC0" w:rsidRDefault="000D4FC0" w:rsidP="000D4FC0"/>
        </w:tc>
      </w:tr>
    </w:tbl>
    <w:p w14:paraId="4296DAD7" w14:textId="77777777" w:rsidR="00AE46D0" w:rsidRDefault="00AE46D0" w:rsidP="00A80FF3"/>
    <w:p w14:paraId="0E4D6610" w14:textId="1E08E6A0" w:rsidR="00AE46D0" w:rsidRDefault="00AE46D0" w:rsidP="00AE46D0">
      <w:pPr>
        <w:pStyle w:val="Heading3"/>
      </w:pPr>
      <w:r>
        <w:t>Fire Protection</w:t>
      </w:r>
    </w:p>
    <w:p w14:paraId="234115F3" w14:textId="4103FB61" w:rsidR="007D01A5" w:rsidRPr="007D01A5" w:rsidRDefault="007D01A5" w:rsidP="007D01A5">
      <w:r>
        <w:t>Please note that other (older) symbols may be found in other categories (e.g. DIN 4844-2 fire extinguisher or DB WLS arrows)</w:t>
      </w:r>
    </w:p>
    <w:tbl>
      <w:tblPr>
        <w:tblStyle w:val="iRListTableDark"/>
        <w:tblW w:w="9761" w:type="dxa"/>
        <w:tblLook w:val="04A0" w:firstRow="1" w:lastRow="0" w:firstColumn="1" w:lastColumn="0" w:noHBand="0" w:noVBand="1"/>
      </w:tblPr>
      <w:tblGrid>
        <w:gridCol w:w="1124"/>
        <w:gridCol w:w="2988"/>
        <w:gridCol w:w="5649"/>
      </w:tblGrid>
      <w:tr w:rsidR="00AE46D0" w14:paraId="233E7087" w14:textId="77777777" w:rsidTr="008E1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4A513F1D" w14:textId="77777777" w:rsidR="00AE46D0" w:rsidRDefault="00AE46D0" w:rsidP="008E1E55">
            <w:r>
              <w:t>Decal</w:t>
            </w:r>
          </w:p>
        </w:tc>
        <w:tc>
          <w:tcPr>
            <w:tcW w:w="2988" w:type="dxa"/>
          </w:tcPr>
          <w:p w14:paraId="29EF2A6E" w14:textId="77777777" w:rsidR="00AE46D0" w:rsidRDefault="00AE46D0" w:rsidP="008E1E55">
            <w:r>
              <w:t>Name</w:t>
            </w:r>
          </w:p>
        </w:tc>
        <w:tc>
          <w:tcPr>
            <w:tcW w:w="5649" w:type="dxa"/>
          </w:tcPr>
          <w:p w14:paraId="573B9135" w14:textId="77777777" w:rsidR="00AE46D0" w:rsidRDefault="00AE46D0" w:rsidP="008E1E55">
            <w:r>
              <w:t>Notes</w:t>
            </w:r>
          </w:p>
        </w:tc>
      </w:tr>
      <w:tr w:rsidR="000D4FC0" w14:paraId="734AA2FB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14C80CF7" w14:textId="0FC42091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207EE" wp14:editId="2297445E">
                  <wp:extent cx="396000" cy="396000"/>
                  <wp:effectExtent l="0" t="0" r="4445" b="4445"/>
                  <wp:docPr id="15951497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1497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9A62CE8" w14:textId="28491FA6" w:rsidR="000D4FC0" w:rsidRDefault="000D4FC0" w:rsidP="000D4FC0">
            <w:r>
              <w:t>!F</w:t>
            </w:r>
            <w:r w:rsidRPr="00AE46D0">
              <w:t>-</w:t>
            </w:r>
            <w:proofErr w:type="spellStart"/>
            <w:r w:rsidRPr="00AE46D0">
              <w:t>ADa_ArrowDiagonalA</w:t>
            </w:r>
            <w:proofErr w:type="spellEnd"/>
          </w:p>
        </w:tc>
        <w:tc>
          <w:tcPr>
            <w:tcW w:w="5649" w:type="dxa"/>
          </w:tcPr>
          <w:p w14:paraId="57159D91" w14:textId="0D32C9B3" w:rsidR="000D4FC0" w:rsidRDefault="000D4FC0" w:rsidP="000D4FC0">
            <w:r>
              <w:t>Rotate UV map (or texture) for other orientations</w:t>
            </w:r>
          </w:p>
        </w:tc>
      </w:tr>
      <w:tr w:rsidR="000D4FC0" w14:paraId="302F098E" w14:textId="77777777" w:rsidTr="008E1E55">
        <w:tc>
          <w:tcPr>
            <w:tcW w:w="1124" w:type="dxa"/>
          </w:tcPr>
          <w:p w14:paraId="24EE808C" w14:textId="4A5423CD" w:rsidR="000D4FC0" w:rsidRDefault="000D4FC0" w:rsidP="000D4F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E5215" wp14:editId="42C53537">
                  <wp:extent cx="396000" cy="396000"/>
                  <wp:effectExtent l="0" t="0" r="4445" b="4445"/>
                  <wp:docPr id="9152482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482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6CC631B4" w14:textId="7DEA91E4" w:rsidR="000D4FC0" w:rsidRDefault="000D4FC0" w:rsidP="000D4FC0">
            <w:r>
              <w:t>!F</w:t>
            </w:r>
            <w:r w:rsidRPr="00AE46D0">
              <w:t>-</w:t>
            </w:r>
            <w:proofErr w:type="spellStart"/>
            <w:r w:rsidRPr="00AE46D0">
              <w:t>ASa_ArrowStraightA</w:t>
            </w:r>
            <w:proofErr w:type="spellEnd"/>
          </w:p>
        </w:tc>
        <w:tc>
          <w:tcPr>
            <w:tcW w:w="5649" w:type="dxa"/>
          </w:tcPr>
          <w:p w14:paraId="0A6DC519" w14:textId="70709EE8" w:rsidR="000D4FC0" w:rsidRDefault="000D4FC0" w:rsidP="000D4FC0">
            <w:r>
              <w:t>Rotate UV map (or texture) for other orientations</w:t>
            </w:r>
          </w:p>
        </w:tc>
      </w:tr>
      <w:tr w:rsidR="000D4FC0" w14:paraId="3A310A06" w14:textId="77777777" w:rsidTr="008E1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</w:tcPr>
          <w:p w14:paraId="2D6FAF74" w14:textId="77777777" w:rsidR="000D4FC0" w:rsidRDefault="000D4FC0" w:rsidP="000D4FC0">
            <w:r>
              <w:rPr>
                <w:noProof/>
              </w:rPr>
              <w:drawing>
                <wp:inline distT="0" distB="0" distL="0" distR="0" wp14:anchorId="55A8704C" wp14:editId="12D2F9C8">
                  <wp:extent cx="396000" cy="396000"/>
                  <wp:effectExtent l="0" t="0" r="4445" b="4445"/>
                  <wp:docPr id="11404379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3792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30AAC8C3" w14:textId="5C6DDEF8" w:rsidR="000D4FC0" w:rsidRDefault="000D4FC0" w:rsidP="000D4FC0">
            <w:r>
              <w:t>F</w:t>
            </w:r>
            <w:r w:rsidRPr="00AE46D0">
              <w:t>00</w:t>
            </w:r>
            <w:r>
              <w:t>1</w:t>
            </w:r>
            <w:r w:rsidRPr="00AE46D0">
              <w:t>_</w:t>
            </w:r>
            <w:r>
              <w:t>FireExtinguisher</w:t>
            </w:r>
          </w:p>
        </w:tc>
        <w:tc>
          <w:tcPr>
            <w:tcW w:w="5649" w:type="dxa"/>
          </w:tcPr>
          <w:p w14:paraId="22E4AF97" w14:textId="77777777" w:rsidR="000D4FC0" w:rsidRDefault="000D4FC0" w:rsidP="000D4FC0"/>
        </w:tc>
      </w:tr>
    </w:tbl>
    <w:p w14:paraId="634A3547" w14:textId="568B0203" w:rsidR="00AE46D0" w:rsidRPr="00AE46D0" w:rsidRDefault="00AE46D0" w:rsidP="00AE46D0">
      <w:pPr>
        <w:sectPr w:rsidR="00AE46D0" w:rsidRPr="00AE46D0" w:rsidSect="00784C4B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footerReference w:type="first" r:id="rId87"/>
          <w:pgSz w:w="11906" w:h="16838"/>
          <w:pgMar w:top="992" w:right="1134" w:bottom="992" w:left="1134" w:header="850" w:footer="850" w:gutter="0"/>
          <w:pgNumType w:start="0"/>
          <w:cols w:space="708"/>
          <w:titlePg/>
          <w:docGrid w:linePitch="360"/>
        </w:sectPr>
      </w:pPr>
    </w:p>
    <w:p w14:paraId="30EAD94F" w14:textId="77777777" w:rsidR="00501468" w:rsidRPr="00501468" w:rsidRDefault="007B3D3C" w:rsidP="00793799">
      <w:pPr>
        <w:jc w:val="left"/>
      </w:pPr>
      <w:r w:rsidRPr="00827C5D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4B6AAB3E" wp14:editId="563852DF">
                <wp:simplePos x="0" y="0"/>
                <wp:positionH relativeFrom="column">
                  <wp:posOffset>1869751</wp:posOffset>
                </wp:positionH>
                <wp:positionV relativeFrom="paragraph">
                  <wp:posOffset>8659541</wp:posOffset>
                </wp:positionV>
                <wp:extent cx="2335358" cy="769468"/>
                <wp:effectExtent l="57150" t="57150" r="65405" b="501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358" cy="769468"/>
                        </a:xfrm>
                        <a:custGeom>
                          <a:avLst/>
                          <a:gdLst>
                            <a:gd name="connsiteX0" fmla="*/ 0 w 2335358"/>
                            <a:gd name="connsiteY0" fmla="*/ 0 h 769468"/>
                            <a:gd name="connsiteX1" fmla="*/ 537132 w 2335358"/>
                            <a:gd name="connsiteY1" fmla="*/ 0 h 769468"/>
                            <a:gd name="connsiteX2" fmla="*/ 1144325 w 2335358"/>
                            <a:gd name="connsiteY2" fmla="*/ 0 h 769468"/>
                            <a:gd name="connsiteX3" fmla="*/ 1751519 w 2335358"/>
                            <a:gd name="connsiteY3" fmla="*/ 0 h 769468"/>
                            <a:gd name="connsiteX4" fmla="*/ 2335358 w 2335358"/>
                            <a:gd name="connsiteY4" fmla="*/ 0 h 769468"/>
                            <a:gd name="connsiteX5" fmla="*/ 2335358 w 2335358"/>
                            <a:gd name="connsiteY5" fmla="*/ 400123 h 769468"/>
                            <a:gd name="connsiteX6" fmla="*/ 2335358 w 2335358"/>
                            <a:gd name="connsiteY6" fmla="*/ 769468 h 769468"/>
                            <a:gd name="connsiteX7" fmla="*/ 1821579 w 2335358"/>
                            <a:gd name="connsiteY7" fmla="*/ 769468 h 769468"/>
                            <a:gd name="connsiteX8" fmla="*/ 1261093 w 2335358"/>
                            <a:gd name="connsiteY8" fmla="*/ 769468 h 769468"/>
                            <a:gd name="connsiteX9" fmla="*/ 677254 w 2335358"/>
                            <a:gd name="connsiteY9" fmla="*/ 769468 h 769468"/>
                            <a:gd name="connsiteX10" fmla="*/ 0 w 2335358"/>
                            <a:gd name="connsiteY10" fmla="*/ 769468 h 769468"/>
                            <a:gd name="connsiteX11" fmla="*/ 0 w 2335358"/>
                            <a:gd name="connsiteY11" fmla="*/ 407818 h 769468"/>
                            <a:gd name="connsiteX12" fmla="*/ 0 w 2335358"/>
                            <a:gd name="connsiteY12" fmla="*/ 0 h 769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35358" h="769468" fill="none" extrusionOk="0">
                              <a:moveTo>
                                <a:pt x="0" y="0"/>
                              </a:moveTo>
                              <a:cubicBezTo>
                                <a:pt x="242279" y="-24187"/>
                                <a:pt x="409193" y="664"/>
                                <a:pt x="537132" y="0"/>
                              </a:cubicBezTo>
                              <a:cubicBezTo>
                                <a:pt x="665071" y="-664"/>
                                <a:pt x="882923" y="-27110"/>
                                <a:pt x="1144325" y="0"/>
                              </a:cubicBezTo>
                              <a:cubicBezTo>
                                <a:pt x="1405727" y="27110"/>
                                <a:pt x="1593057" y="18604"/>
                                <a:pt x="1751519" y="0"/>
                              </a:cubicBezTo>
                              <a:cubicBezTo>
                                <a:pt x="1909981" y="-18604"/>
                                <a:pt x="2192639" y="-23125"/>
                                <a:pt x="2335358" y="0"/>
                              </a:cubicBezTo>
                              <a:cubicBezTo>
                                <a:pt x="2343794" y="109320"/>
                                <a:pt x="2318595" y="226384"/>
                                <a:pt x="2335358" y="400123"/>
                              </a:cubicBezTo>
                              <a:cubicBezTo>
                                <a:pt x="2352121" y="573862"/>
                                <a:pt x="2346493" y="627963"/>
                                <a:pt x="2335358" y="769468"/>
                              </a:cubicBezTo>
                              <a:cubicBezTo>
                                <a:pt x="2166766" y="746170"/>
                                <a:pt x="1935689" y="794309"/>
                                <a:pt x="1821579" y="769468"/>
                              </a:cubicBezTo>
                              <a:cubicBezTo>
                                <a:pt x="1707469" y="744627"/>
                                <a:pt x="1532944" y="763804"/>
                                <a:pt x="1261093" y="769468"/>
                              </a:cubicBezTo>
                              <a:cubicBezTo>
                                <a:pt x="989242" y="775132"/>
                                <a:pt x="965111" y="776021"/>
                                <a:pt x="677254" y="769468"/>
                              </a:cubicBezTo>
                              <a:cubicBezTo>
                                <a:pt x="389397" y="762915"/>
                                <a:pt x="284719" y="763588"/>
                                <a:pt x="0" y="769468"/>
                              </a:cubicBezTo>
                              <a:cubicBezTo>
                                <a:pt x="-3212" y="591062"/>
                                <a:pt x="-4245" y="504140"/>
                                <a:pt x="0" y="407818"/>
                              </a:cubicBezTo>
                              <a:cubicBezTo>
                                <a:pt x="4245" y="311496"/>
                                <a:pt x="-8102" y="87284"/>
                                <a:pt x="0" y="0"/>
                              </a:cubicBezTo>
                              <a:close/>
                            </a:path>
                            <a:path w="2335358" h="769468" stroke="0" extrusionOk="0">
                              <a:moveTo>
                                <a:pt x="0" y="0"/>
                              </a:moveTo>
                              <a:cubicBezTo>
                                <a:pt x="248605" y="13443"/>
                                <a:pt x="496386" y="-18992"/>
                                <a:pt x="630547" y="0"/>
                              </a:cubicBezTo>
                              <a:cubicBezTo>
                                <a:pt x="764708" y="18992"/>
                                <a:pt x="1038324" y="13630"/>
                                <a:pt x="1191033" y="0"/>
                              </a:cubicBezTo>
                              <a:cubicBezTo>
                                <a:pt x="1343742" y="-13630"/>
                                <a:pt x="1516679" y="-11096"/>
                                <a:pt x="1704811" y="0"/>
                              </a:cubicBezTo>
                              <a:cubicBezTo>
                                <a:pt x="1892943" y="11096"/>
                                <a:pt x="2116731" y="-16391"/>
                                <a:pt x="2335358" y="0"/>
                              </a:cubicBezTo>
                              <a:cubicBezTo>
                                <a:pt x="2333716" y="97037"/>
                                <a:pt x="2325112" y="215000"/>
                                <a:pt x="2335358" y="377039"/>
                              </a:cubicBezTo>
                              <a:cubicBezTo>
                                <a:pt x="2345604" y="539078"/>
                                <a:pt x="2347364" y="685426"/>
                                <a:pt x="2335358" y="769468"/>
                              </a:cubicBezTo>
                              <a:cubicBezTo>
                                <a:pt x="2118199" y="779826"/>
                                <a:pt x="2003238" y="751943"/>
                                <a:pt x="1821579" y="769468"/>
                              </a:cubicBezTo>
                              <a:cubicBezTo>
                                <a:pt x="1639920" y="786993"/>
                                <a:pt x="1494767" y="786654"/>
                                <a:pt x="1307800" y="769468"/>
                              </a:cubicBezTo>
                              <a:cubicBezTo>
                                <a:pt x="1120833" y="752282"/>
                                <a:pt x="916958" y="757820"/>
                                <a:pt x="700607" y="769468"/>
                              </a:cubicBezTo>
                              <a:cubicBezTo>
                                <a:pt x="484256" y="781116"/>
                                <a:pt x="267367" y="800745"/>
                                <a:pt x="0" y="769468"/>
                              </a:cubicBezTo>
                              <a:cubicBezTo>
                                <a:pt x="14893" y="640035"/>
                                <a:pt x="14198" y="477788"/>
                                <a:pt x="0" y="400123"/>
                              </a:cubicBezTo>
                              <a:cubicBezTo>
                                <a:pt x="-14198" y="322459"/>
                                <a:pt x="-15591" y="8975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bg1">
                              <a:lumMod val="90000"/>
                              <a:lumOff val="1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chemeClr val="bg1">
                              <a:lumMod val="90000"/>
                              <a:lumOff val="10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12678938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1F30F0" w14:textId="6886EF79" w:rsidR="007B3D3C" w:rsidRPr="00827C5D" w:rsidRDefault="00A80FF3" w:rsidP="00927E91">
                            <w:pPr>
                              <w:spacing w:before="60" w:after="0" w:line="24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text1"/>
                                <w:sz w:val="40"/>
                                <w:szCs w:val="40"/>
                              </w:rPr>
                            </w:pPr>
                            <w:hyperlink r:id="rId88" w:history="1">
                              <w:r>
                                <w:rPr>
                                  <w:rStyle w:val="Hyperlink"/>
                                  <w:rFonts w:asciiTheme="majorHAnsi" w:hAnsiTheme="majorHAnsi"/>
                                  <w:color w:val="FFFFFF" w:themeColor="text1"/>
                                  <w:sz w:val="40"/>
                                  <w:szCs w:val="40"/>
                                  <w:u w:val="none"/>
                                </w:rPr>
                                <w:t>rail.ilosama.com</w:t>
                              </w:r>
                            </w:hyperlink>
                          </w:p>
                          <w:p w14:paraId="2EA530D8" w14:textId="61401478" w:rsidR="00D2662D" w:rsidRPr="00827C5D" w:rsidRDefault="00D2662D" w:rsidP="00D2662D">
                            <w:pPr>
                              <w:jc w:val="center"/>
                              <w:rPr>
                                <w:rFonts w:asciiTheme="majorHAnsi" w:hAnsiTheme="majorHAnsi"/>
                                <w:color w:val="537494" w:themeColor="accent1"/>
                                <w:sz w:val="20"/>
                                <w:szCs w:val="20"/>
                              </w:rPr>
                            </w:pPr>
                            <w:r w:rsidRPr="00827C5D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(c) </w:t>
                            </w:r>
                            <w:proofErr w:type="spellStart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ilo</w:t>
                            </w:r>
                            <w:proofErr w:type="spellEnd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 RAIL</w:t>
                            </w:r>
                            <w:r w:rsidR="00D634D9" w:rsidRPr="00827C5D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80FF3">
                              <w:rPr>
                                <w:rFonts w:asciiTheme="majorHAnsi" w:hAnsiTheme="majorHAnsi"/>
                                <w:color w:val="537494" w:themeColor="accent1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AB3E" id="_x0000_s1028" type="#_x0000_t202" style="position:absolute;margin-left:147.2pt;margin-top:681.85pt;width:183.9pt;height:60.6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" fillcolor="#1f212d [2908]" strokecolor="#1f212d [2908]" strokeweight="6pt">
                <v:fill r:id="rId14" o:title="" color2="#0b0c10 [3212]" type="pattern"/>
                <v:textbox>
                  <w:txbxContent>
                    <w:p w14:paraId="131F30F0" w14:textId="6886EF79" w:rsidR="007B3D3C" w:rsidRPr="00827C5D" w:rsidRDefault="00A80FF3" w:rsidP="00927E91">
                      <w:pPr>
                        <w:spacing w:before="60" w:after="0" w:line="240" w:lineRule="auto"/>
                        <w:jc w:val="center"/>
                        <w:rPr>
                          <w:rFonts w:asciiTheme="majorHAnsi" w:hAnsiTheme="majorHAnsi"/>
                          <w:color w:val="FFFFFF" w:themeColor="text1"/>
                          <w:sz w:val="40"/>
                          <w:szCs w:val="40"/>
                        </w:rPr>
                      </w:pPr>
                      <w:hyperlink r:id="rId89" w:history="1">
                        <w:r>
                          <w:rPr>
                            <w:rStyle w:val="Hyperlink"/>
                            <w:rFonts w:asciiTheme="majorHAnsi" w:hAnsiTheme="majorHAnsi"/>
                            <w:color w:val="FFFFFF" w:themeColor="text1"/>
                            <w:sz w:val="40"/>
                            <w:szCs w:val="40"/>
                            <w:u w:val="none"/>
                          </w:rPr>
                          <w:t>rail.ilosama.com</w:t>
                        </w:r>
                      </w:hyperlink>
                    </w:p>
                    <w:p w14:paraId="2EA530D8" w14:textId="61401478" w:rsidR="00D2662D" w:rsidRPr="00827C5D" w:rsidRDefault="00D2662D" w:rsidP="00D2662D">
                      <w:pPr>
                        <w:jc w:val="center"/>
                        <w:rPr>
                          <w:rFonts w:asciiTheme="majorHAnsi" w:hAnsiTheme="majorHAnsi"/>
                          <w:color w:val="537494" w:themeColor="accent1"/>
                          <w:sz w:val="20"/>
                          <w:szCs w:val="20"/>
                        </w:rPr>
                      </w:pPr>
                      <w:r w:rsidRPr="00827C5D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(c) </w:t>
                      </w:r>
                      <w:proofErr w:type="spellStart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ilo</w:t>
                      </w:r>
                      <w:proofErr w:type="spellEnd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 RAIL</w:t>
                      </w:r>
                      <w:r w:rsidR="00D634D9" w:rsidRPr="00827C5D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 xml:space="preserve">, </w:t>
                      </w:r>
                      <w:r w:rsidR="00A80FF3">
                        <w:rPr>
                          <w:rFonts w:asciiTheme="majorHAnsi" w:hAnsiTheme="majorHAnsi"/>
                          <w:color w:val="537494" w:themeColor="accent1"/>
                          <w:sz w:val="24"/>
                          <w:szCs w:val="24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3A14DF" w:rsidRPr="00827C5D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49D01DB0" wp14:editId="500FB943">
                <wp:simplePos x="0" y="0"/>
                <wp:positionH relativeFrom="page">
                  <wp:posOffset>-5218</wp:posOffset>
                </wp:positionH>
                <wp:positionV relativeFrom="page">
                  <wp:posOffset>3120</wp:posOffset>
                </wp:positionV>
                <wp:extent cx="7556942" cy="10680424"/>
                <wp:effectExtent l="266700" t="266700" r="254000" b="254635"/>
                <wp:wrapNone/>
                <wp:docPr id="18231510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942" cy="10680424"/>
                        </a:xfrm>
                        <a:custGeom>
                          <a:avLst/>
                          <a:gdLst>
                            <a:gd name="connsiteX0" fmla="*/ 0 w 7556942"/>
                            <a:gd name="connsiteY0" fmla="*/ 0 h 10680424"/>
                            <a:gd name="connsiteX1" fmla="*/ 354595 w 7556942"/>
                            <a:gd name="connsiteY1" fmla="*/ 0 h 10680424"/>
                            <a:gd name="connsiteX2" fmla="*/ 1087037 w 7556942"/>
                            <a:gd name="connsiteY2" fmla="*/ 0 h 10680424"/>
                            <a:gd name="connsiteX3" fmla="*/ 1819479 w 7556942"/>
                            <a:gd name="connsiteY3" fmla="*/ 0 h 10680424"/>
                            <a:gd name="connsiteX4" fmla="*/ 2174074 w 7556942"/>
                            <a:gd name="connsiteY4" fmla="*/ 0 h 10680424"/>
                            <a:gd name="connsiteX5" fmla="*/ 2830947 w 7556942"/>
                            <a:gd name="connsiteY5" fmla="*/ 0 h 10680424"/>
                            <a:gd name="connsiteX6" fmla="*/ 3487819 w 7556942"/>
                            <a:gd name="connsiteY6" fmla="*/ 0 h 10680424"/>
                            <a:gd name="connsiteX7" fmla="*/ 3993553 w 7556942"/>
                            <a:gd name="connsiteY7" fmla="*/ 0 h 10680424"/>
                            <a:gd name="connsiteX8" fmla="*/ 4423718 w 7556942"/>
                            <a:gd name="connsiteY8" fmla="*/ 0 h 10680424"/>
                            <a:gd name="connsiteX9" fmla="*/ 4929451 w 7556942"/>
                            <a:gd name="connsiteY9" fmla="*/ 0 h 10680424"/>
                            <a:gd name="connsiteX10" fmla="*/ 5284046 w 7556942"/>
                            <a:gd name="connsiteY10" fmla="*/ 0 h 10680424"/>
                            <a:gd name="connsiteX11" fmla="*/ 6016488 w 7556942"/>
                            <a:gd name="connsiteY11" fmla="*/ 0 h 10680424"/>
                            <a:gd name="connsiteX12" fmla="*/ 6522222 w 7556942"/>
                            <a:gd name="connsiteY12" fmla="*/ 0 h 10680424"/>
                            <a:gd name="connsiteX13" fmla="*/ 6876817 w 7556942"/>
                            <a:gd name="connsiteY13" fmla="*/ 0 h 10680424"/>
                            <a:gd name="connsiteX14" fmla="*/ 7556942 w 7556942"/>
                            <a:gd name="connsiteY14" fmla="*/ 0 h 10680424"/>
                            <a:gd name="connsiteX15" fmla="*/ 7556942 w 7556942"/>
                            <a:gd name="connsiteY15" fmla="*/ 593357 h 10680424"/>
                            <a:gd name="connsiteX16" fmla="*/ 7556942 w 7556942"/>
                            <a:gd name="connsiteY16" fmla="*/ 1186714 h 10680424"/>
                            <a:gd name="connsiteX17" fmla="*/ 7556942 w 7556942"/>
                            <a:gd name="connsiteY17" fmla="*/ 1993679 h 10680424"/>
                            <a:gd name="connsiteX18" fmla="*/ 7556942 w 7556942"/>
                            <a:gd name="connsiteY18" fmla="*/ 2373428 h 10680424"/>
                            <a:gd name="connsiteX19" fmla="*/ 7556942 w 7556942"/>
                            <a:gd name="connsiteY19" fmla="*/ 3180393 h 10680424"/>
                            <a:gd name="connsiteX20" fmla="*/ 7556942 w 7556942"/>
                            <a:gd name="connsiteY20" fmla="*/ 3666946 h 10680424"/>
                            <a:gd name="connsiteX21" fmla="*/ 7556942 w 7556942"/>
                            <a:gd name="connsiteY21" fmla="*/ 4367107 h 10680424"/>
                            <a:gd name="connsiteX22" fmla="*/ 7556942 w 7556942"/>
                            <a:gd name="connsiteY22" fmla="*/ 4746855 h 10680424"/>
                            <a:gd name="connsiteX23" fmla="*/ 7556942 w 7556942"/>
                            <a:gd name="connsiteY23" fmla="*/ 5126604 h 10680424"/>
                            <a:gd name="connsiteX24" fmla="*/ 7556942 w 7556942"/>
                            <a:gd name="connsiteY24" fmla="*/ 5826765 h 10680424"/>
                            <a:gd name="connsiteX25" fmla="*/ 7556942 w 7556942"/>
                            <a:gd name="connsiteY25" fmla="*/ 6526926 h 10680424"/>
                            <a:gd name="connsiteX26" fmla="*/ 7556942 w 7556942"/>
                            <a:gd name="connsiteY26" fmla="*/ 7120283 h 10680424"/>
                            <a:gd name="connsiteX27" fmla="*/ 7556942 w 7556942"/>
                            <a:gd name="connsiteY27" fmla="*/ 7927248 h 10680424"/>
                            <a:gd name="connsiteX28" fmla="*/ 7556942 w 7556942"/>
                            <a:gd name="connsiteY28" fmla="*/ 8734213 h 10680424"/>
                            <a:gd name="connsiteX29" fmla="*/ 7556942 w 7556942"/>
                            <a:gd name="connsiteY29" fmla="*/ 9220766 h 10680424"/>
                            <a:gd name="connsiteX30" fmla="*/ 7556942 w 7556942"/>
                            <a:gd name="connsiteY30" fmla="*/ 9707319 h 10680424"/>
                            <a:gd name="connsiteX31" fmla="*/ 7556942 w 7556942"/>
                            <a:gd name="connsiteY31" fmla="*/ 10680424 h 10680424"/>
                            <a:gd name="connsiteX32" fmla="*/ 7126778 w 7556942"/>
                            <a:gd name="connsiteY32" fmla="*/ 10680424 h 10680424"/>
                            <a:gd name="connsiteX33" fmla="*/ 6394336 w 7556942"/>
                            <a:gd name="connsiteY33" fmla="*/ 10680424 h 10680424"/>
                            <a:gd name="connsiteX34" fmla="*/ 5964171 w 7556942"/>
                            <a:gd name="connsiteY34" fmla="*/ 10680424 h 10680424"/>
                            <a:gd name="connsiteX35" fmla="*/ 5382868 w 7556942"/>
                            <a:gd name="connsiteY35" fmla="*/ 10680424 h 10680424"/>
                            <a:gd name="connsiteX36" fmla="*/ 4952704 w 7556942"/>
                            <a:gd name="connsiteY36" fmla="*/ 10680424 h 10680424"/>
                            <a:gd name="connsiteX37" fmla="*/ 4598109 w 7556942"/>
                            <a:gd name="connsiteY37" fmla="*/ 10680424 h 10680424"/>
                            <a:gd name="connsiteX38" fmla="*/ 3865666 w 7556942"/>
                            <a:gd name="connsiteY38" fmla="*/ 10680424 h 10680424"/>
                            <a:gd name="connsiteX39" fmla="*/ 3133224 w 7556942"/>
                            <a:gd name="connsiteY39" fmla="*/ 10680424 h 10680424"/>
                            <a:gd name="connsiteX40" fmla="*/ 2627491 w 7556942"/>
                            <a:gd name="connsiteY40" fmla="*/ 10680424 h 10680424"/>
                            <a:gd name="connsiteX41" fmla="*/ 1970618 w 7556942"/>
                            <a:gd name="connsiteY41" fmla="*/ 10680424 h 10680424"/>
                            <a:gd name="connsiteX42" fmla="*/ 1238176 w 7556942"/>
                            <a:gd name="connsiteY42" fmla="*/ 10680424 h 10680424"/>
                            <a:gd name="connsiteX43" fmla="*/ 808011 w 7556942"/>
                            <a:gd name="connsiteY43" fmla="*/ 10680424 h 10680424"/>
                            <a:gd name="connsiteX44" fmla="*/ 0 w 7556942"/>
                            <a:gd name="connsiteY44" fmla="*/ 10680424 h 10680424"/>
                            <a:gd name="connsiteX45" fmla="*/ 0 w 7556942"/>
                            <a:gd name="connsiteY45" fmla="*/ 10087067 h 10680424"/>
                            <a:gd name="connsiteX46" fmla="*/ 0 w 7556942"/>
                            <a:gd name="connsiteY46" fmla="*/ 9814123 h 10680424"/>
                            <a:gd name="connsiteX47" fmla="*/ 0 w 7556942"/>
                            <a:gd name="connsiteY47" fmla="*/ 9007158 h 10680424"/>
                            <a:gd name="connsiteX48" fmla="*/ 0 w 7556942"/>
                            <a:gd name="connsiteY48" fmla="*/ 8734213 h 10680424"/>
                            <a:gd name="connsiteX49" fmla="*/ 0 w 7556942"/>
                            <a:gd name="connsiteY49" fmla="*/ 8140857 h 10680424"/>
                            <a:gd name="connsiteX50" fmla="*/ 0 w 7556942"/>
                            <a:gd name="connsiteY50" fmla="*/ 7547500 h 10680424"/>
                            <a:gd name="connsiteX51" fmla="*/ 0 w 7556942"/>
                            <a:gd name="connsiteY51" fmla="*/ 6740534 h 10680424"/>
                            <a:gd name="connsiteX52" fmla="*/ 0 w 7556942"/>
                            <a:gd name="connsiteY52" fmla="*/ 6040373 h 10680424"/>
                            <a:gd name="connsiteX53" fmla="*/ 0 w 7556942"/>
                            <a:gd name="connsiteY53" fmla="*/ 5233408 h 10680424"/>
                            <a:gd name="connsiteX54" fmla="*/ 0 w 7556942"/>
                            <a:gd name="connsiteY54" fmla="*/ 4960464 h 10680424"/>
                            <a:gd name="connsiteX55" fmla="*/ 0 w 7556942"/>
                            <a:gd name="connsiteY55" fmla="*/ 4367107 h 10680424"/>
                            <a:gd name="connsiteX56" fmla="*/ 0 w 7556942"/>
                            <a:gd name="connsiteY56" fmla="*/ 3666946 h 10680424"/>
                            <a:gd name="connsiteX57" fmla="*/ 0 w 7556942"/>
                            <a:gd name="connsiteY57" fmla="*/ 3394001 h 10680424"/>
                            <a:gd name="connsiteX58" fmla="*/ 0 w 7556942"/>
                            <a:gd name="connsiteY58" fmla="*/ 2800645 h 10680424"/>
                            <a:gd name="connsiteX59" fmla="*/ 0 w 7556942"/>
                            <a:gd name="connsiteY59" fmla="*/ 2207288 h 10680424"/>
                            <a:gd name="connsiteX60" fmla="*/ 0 w 7556942"/>
                            <a:gd name="connsiteY60" fmla="*/ 1827539 h 10680424"/>
                            <a:gd name="connsiteX61" fmla="*/ 0 w 7556942"/>
                            <a:gd name="connsiteY61" fmla="*/ 1554595 h 10680424"/>
                            <a:gd name="connsiteX62" fmla="*/ 0 w 7556942"/>
                            <a:gd name="connsiteY62" fmla="*/ 1281651 h 10680424"/>
                            <a:gd name="connsiteX63" fmla="*/ 0 w 7556942"/>
                            <a:gd name="connsiteY63" fmla="*/ 1008707 h 10680424"/>
                            <a:gd name="connsiteX64" fmla="*/ 0 w 7556942"/>
                            <a:gd name="connsiteY64" fmla="*/ 628958 h 10680424"/>
                            <a:gd name="connsiteX65" fmla="*/ 0 w 7556942"/>
                            <a:gd name="connsiteY65" fmla="*/ 0 h 10680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7556942" h="10680424" extrusionOk="0">
                              <a:moveTo>
                                <a:pt x="0" y="0"/>
                              </a:moveTo>
                              <a:cubicBezTo>
                                <a:pt x="110997" y="-32352"/>
                                <a:pt x="281517" y="1370"/>
                                <a:pt x="354595" y="0"/>
                              </a:cubicBezTo>
                              <a:cubicBezTo>
                                <a:pt x="427674" y="-1370"/>
                                <a:pt x="861725" y="3576"/>
                                <a:pt x="1087037" y="0"/>
                              </a:cubicBezTo>
                              <a:cubicBezTo>
                                <a:pt x="1312349" y="-3576"/>
                                <a:pt x="1564144" y="30634"/>
                                <a:pt x="1819479" y="0"/>
                              </a:cubicBezTo>
                              <a:cubicBezTo>
                                <a:pt x="2074814" y="-30634"/>
                                <a:pt x="2071109" y="15960"/>
                                <a:pt x="2174074" y="0"/>
                              </a:cubicBezTo>
                              <a:cubicBezTo>
                                <a:pt x="2277040" y="-15960"/>
                                <a:pt x="2533476" y="51832"/>
                                <a:pt x="2830947" y="0"/>
                              </a:cubicBezTo>
                              <a:cubicBezTo>
                                <a:pt x="3128418" y="-51832"/>
                                <a:pt x="3348253" y="44653"/>
                                <a:pt x="3487819" y="0"/>
                              </a:cubicBezTo>
                              <a:cubicBezTo>
                                <a:pt x="3627385" y="-44653"/>
                                <a:pt x="3848915" y="45438"/>
                                <a:pt x="3993553" y="0"/>
                              </a:cubicBezTo>
                              <a:cubicBezTo>
                                <a:pt x="4138191" y="-45438"/>
                                <a:pt x="4285444" y="6600"/>
                                <a:pt x="4423718" y="0"/>
                              </a:cubicBezTo>
                              <a:cubicBezTo>
                                <a:pt x="4561992" y="-6600"/>
                                <a:pt x="4767999" y="29322"/>
                                <a:pt x="4929451" y="0"/>
                              </a:cubicBezTo>
                              <a:cubicBezTo>
                                <a:pt x="5090903" y="-29322"/>
                                <a:pt x="5127695" y="30486"/>
                                <a:pt x="5284046" y="0"/>
                              </a:cubicBezTo>
                              <a:cubicBezTo>
                                <a:pt x="5440397" y="-30486"/>
                                <a:pt x="5660326" y="2931"/>
                                <a:pt x="6016488" y="0"/>
                              </a:cubicBezTo>
                              <a:cubicBezTo>
                                <a:pt x="6372650" y="-2931"/>
                                <a:pt x="6398565" y="38075"/>
                                <a:pt x="6522222" y="0"/>
                              </a:cubicBezTo>
                              <a:cubicBezTo>
                                <a:pt x="6645879" y="-38075"/>
                                <a:pt x="6797776" y="42282"/>
                                <a:pt x="6876817" y="0"/>
                              </a:cubicBezTo>
                              <a:cubicBezTo>
                                <a:pt x="6955859" y="-42282"/>
                                <a:pt x="7332948" y="52150"/>
                                <a:pt x="7556942" y="0"/>
                              </a:cubicBezTo>
                              <a:cubicBezTo>
                                <a:pt x="7567428" y="250408"/>
                                <a:pt x="7515093" y="420058"/>
                                <a:pt x="7556942" y="593357"/>
                              </a:cubicBezTo>
                              <a:cubicBezTo>
                                <a:pt x="7598791" y="766656"/>
                                <a:pt x="7498412" y="912729"/>
                                <a:pt x="7556942" y="1186714"/>
                              </a:cubicBezTo>
                              <a:cubicBezTo>
                                <a:pt x="7615472" y="1460699"/>
                                <a:pt x="7538405" y="1664400"/>
                                <a:pt x="7556942" y="1993679"/>
                              </a:cubicBezTo>
                              <a:cubicBezTo>
                                <a:pt x="7575479" y="2322959"/>
                                <a:pt x="7516164" y="2268172"/>
                                <a:pt x="7556942" y="2373428"/>
                              </a:cubicBezTo>
                              <a:cubicBezTo>
                                <a:pt x="7597720" y="2478684"/>
                                <a:pt x="7489193" y="2927651"/>
                                <a:pt x="7556942" y="3180393"/>
                              </a:cubicBezTo>
                              <a:cubicBezTo>
                                <a:pt x="7624691" y="3433136"/>
                                <a:pt x="7530897" y="3492498"/>
                                <a:pt x="7556942" y="3666946"/>
                              </a:cubicBezTo>
                              <a:cubicBezTo>
                                <a:pt x="7582987" y="3841394"/>
                                <a:pt x="7525830" y="4092217"/>
                                <a:pt x="7556942" y="4367107"/>
                              </a:cubicBezTo>
                              <a:cubicBezTo>
                                <a:pt x="7588054" y="4641997"/>
                                <a:pt x="7544668" y="4572521"/>
                                <a:pt x="7556942" y="4746855"/>
                              </a:cubicBezTo>
                              <a:cubicBezTo>
                                <a:pt x="7569216" y="4921189"/>
                                <a:pt x="7525062" y="4981176"/>
                                <a:pt x="7556942" y="5126604"/>
                              </a:cubicBezTo>
                              <a:cubicBezTo>
                                <a:pt x="7588822" y="5272032"/>
                                <a:pt x="7486015" y="5560989"/>
                                <a:pt x="7556942" y="5826765"/>
                              </a:cubicBezTo>
                              <a:cubicBezTo>
                                <a:pt x="7627869" y="6092541"/>
                                <a:pt x="7514297" y="6330415"/>
                                <a:pt x="7556942" y="6526926"/>
                              </a:cubicBezTo>
                              <a:cubicBezTo>
                                <a:pt x="7599587" y="6723437"/>
                                <a:pt x="7505613" y="6878821"/>
                                <a:pt x="7556942" y="7120283"/>
                              </a:cubicBezTo>
                              <a:cubicBezTo>
                                <a:pt x="7608271" y="7361745"/>
                                <a:pt x="7528423" y="7670283"/>
                                <a:pt x="7556942" y="7927248"/>
                              </a:cubicBezTo>
                              <a:cubicBezTo>
                                <a:pt x="7585461" y="8184214"/>
                                <a:pt x="7526379" y="8413376"/>
                                <a:pt x="7556942" y="8734213"/>
                              </a:cubicBezTo>
                              <a:cubicBezTo>
                                <a:pt x="7587505" y="9055050"/>
                                <a:pt x="7502708" y="8977963"/>
                                <a:pt x="7556942" y="9220766"/>
                              </a:cubicBezTo>
                              <a:cubicBezTo>
                                <a:pt x="7611176" y="9463569"/>
                                <a:pt x="7542074" y="9605169"/>
                                <a:pt x="7556942" y="9707319"/>
                              </a:cubicBezTo>
                              <a:cubicBezTo>
                                <a:pt x="7571810" y="9809469"/>
                                <a:pt x="7501433" y="10262651"/>
                                <a:pt x="7556942" y="10680424"/>
                              </a:cubicBezTo>
                              <a:cubicBezTo>
                                <a:pt x="7374274" y="10717080"/>
                                <a:pt x="7216083" y="10653013"/>
                                <a:pt x="7126778" y="10680424"/>
                              </a:cubicBezTo>
                              <a:cubicBezTo>
                                <a:pt x="7037473" y="10707835"/>
                                <a:pt x="6748548" y="10635263"/>
                                <a:pt x="6394336" y="10680424"/>
                              </a:cubicBezTo>
                              <a:cubicBezTo>
                                <a:pt x="6040124" y="10725585"/>
                                <a:pt x="6112102" y="10649430"/>
                                <a:pt x="5964171" y="10680424"/>
                              </a:cubicBezTo>
                              <a:cubicBezTo>
                                <a:pt x="5816240" y="10711418"/>
                                <a:pt x="5671761" y="10628548"/>
                                <a:pt x="5382868" y="10680424"/>
                              </a:cubicBezTo>
                              <a:cubicBezTo>
                                <a:pt x="5093975" y="10732300"/>
                                <a:pt x="5074186" y="10643736"/>
                                <a:pt x="4952704" y="10680424"/>
                              </a:cubicBezTo>
                              <a:cubicBezTo>
                                <a:pt x="4831222" y="10717112"/>
                                <a:pt x="4717219" y="10653446"/>
                                <a:pt x="4598109" y="10680424"/>
                              </a:cubicBezTo>
                              <a:cubicBezTo>
                                <a:pt x="4478999" y="10707402"/>
                                <a:pt x="4202885" y="10644227"/>
                                <a:pt x="3865666" y="10680424"/>
                              </a:cubicBezTo>
                              <a:cubicBezTo>
                                <a:pt x="3528447" y="10716621"/>
                                <a:pt x="3424823" y="10620903"/>
                                <a:pt x="3133224" y="10680424"/>
                              </a:cubicBezTo>
                              <a:cubicBezTo>
                                <a:pt x="2841625" y="10739945"/>
                                <a:pt x="2739905" y="10626771"/>
                                <a:pt x="2627491" y="10680424"/>
                              </a:cubicBezTo>
                              <a:cubicBezTo>
                                <a:pt x="2515077" y="10734077"/>
                                <a:pt x="2208505" y="10647595"/>
                                <a:pt x="1970618" y="10680424"/>
                              </a:cubicBezTo>
                              <a:cubicBezTo>
                                <a:pt x="1732731" y="10713253"/>
                                <a:pt x="1409636" y="10609698"/>
                                <a:pt x="1238176" y="10680424"/>
                              </a:cubicBezTo>
                              <a:cubicBezTo>
                                <a:pt x="1066716" y="10751150"/>
                                <a:pt x="928873" y="10657154"/>
                                <a:pt x="808011" y="10680424"/>
                              </a:cubicBezTo>
                              <a:cubicBezTo>
                                <a:pt x="687150" y="10703694"/>
                                <a:pt x="371144" y="10654108"/>
                                <a:pt x="0" y="10680424"/>
                              </a:cubicBezTo>
                              <a:cubicBezTo>
                                <a:pt x="-55086" y="10411057"/>
                                <a:pt x="1140" y="10214652"/>
                                <a:pt x="0" y="10087067"/>
                              </a:cubicBezTo>
                              <a:cubicBezTo>
                                <a:pt x="-1140" y="9959482"/>
                                <a:pt x="13811" y="9918902"/>
                                <a:pt x="0" y="9814123"/>
                              </a:cubicBezTo>
                              <a:cubicBezTo>
                                <a:pt x="-13811" y="9709344"/>
                                <a:pt x="81051" y="9245516"/>
                                <a:pt x="0" y="9007158"/>
                              </a:cubicBezTo>
                              <a:cubicBezTo>
                                <a:pt x="-81051" y="8768801"/>
                                <a:pt x="17846" y="8817691"/>
                                <a:pt x="0" y="8734213"/>
                              </a:cubicBezTo>
                              <a:cubicBezTo>
                                <a:pt x="-17846" y="8650736"/>
                                <a:pt x="33176" y="8395438"/>
                                <a:pt x="0" y="8140857"/>
                              </a:cubicBezTo>
                              <a:cubicBezTo>
                                <a:pt x="-33176" y="7886276"/>
                                <a:pt x="5475" y="7739738"/>
                                <a:pt x="0" y="7547500"/>
                              </a:cubicBezTo>
                              <a:cubicBezTo>
                                <a:pt x="-5475" y="7355262"/>
                                <a:pt x="65800" y="7117268"/>
                                <a:pt x="0" y="6740534"/>
                              </a:cubicBezTo>
                              <a:cubicBezTo>
                                <a:pt x="-65800" y="6363800"/>
                                <a:pt x="10638" y="6192207"/>
                                <a:pt x="0" y="6040373"/>
                              </a:cubicBezTo>
                              <a:cubicBezTo>
                                <a:pt x="-10638" y="5888539"/>
                                <a:pt x="56605" y="5593531"/>
                                <a:pt x="0" y="5233408"/>
                              </a:cubicBezTo>
                              <a:cubicBezTo>
                                <a:pt x="-56605" y="4873286"/>
                                <a:pt x="30758" y="5078573"/>
                                <a:pt x="0" y="4960464"/>
                              </a:cubicBezTo>
                              <a:cubicBezTo>
                                <a:pt x="-30758" y="4842355"/>
                                <a:pt x="44172" y="4655777"/>
                                <a:pt x="0" y="4367107"/>
                              </a:cubicBezTo>
                              <a:cubicBezTo>
                                <a:pt x="-44172" y="4078437"/>
                                <a:pt x="6927" y="3991819"/>
                                <a:pt x="0" y="3666946"/>
                              </a:cubicBezTo>
                              <a:cubicBezTo>
                                <a:pt x="-6927" y="3342073"/>
                                <a:pt x="22362" y="3499292"/>
                                <a:pt x="0" y="3394001"/>
                              </a:cubicBezTo>
                              <a:cubicBezTo>
                                <a:pt x="-22362" y="3288710"/>
                                <a:pt x="9760" y="2958648"/>
                                <a:pt x="0" y="2800645"/>
                              </a:cubicBezTo>
                              <a:cubicBezTo>
                                <a:pt x="-9760" y="2642642"/>
                                <a:pt x="59333" y="2417978"/>
                                <a:pt x="0" y="2207288"/>
                              </a:cubicBezTo>
                              <a:cubicBezTo>
                                <a:pt x="-59333" y="1996598"/>
                                <a:pt x="25263" y="1922428"/>
                                <a:pt x="0" y="1827539"/>
                              </a:cubicBezTo>
                              <a:cubicBezTo>
                                <a:pt x="-25263" y="1732650"/>
                                <a:pt x="12805" y="1665257"/>
                                <a:pt x="0" y="1554595"/>
                              </a:cubicBezTo>
                              <a:cubicBezTo>
                                <a:pt x="-12805" y="1443933"/>
                                <a:pt x="27713" y="1378829"/>
                                <a:pt x="0" y="1281651"/>
                              </a:cubicBezTo>
                              <a:cubicBezTo>
                                <a:pt x="-27713" y="1184473"/>
                                <a:pt x="27287" y="1142226"/>
                                <a:pt x="0" y="1008707"/>
                              </a:cubicBezTo>
                              <a:cubicBezTo>
                                <a:pt x="-27287" y="875188"/>
                                <a:pt x="15846" y="763881"/>
                                <a:pt x="0" y="628958"/>
                              </a:cubicBezTo>
                              <a:cubicBezTo>
                                <a:pt x="-15846" y="494035"/>
                                <a:pt x="50546" y="1820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419100">
                          <a:solidFill>
                            <a:schemeClr val="bg1">
                              <a:lumMod val="90000"/>
                              <a:lumOff val="10000"/>
                            </a:schemeClr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279437579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3A6F" id="Rectangle 3" o:spid="_x0000_s1026" style="position:absolute;margin-left:-.4pt;margin-top:.25pt;width:595.05pt;height:841pt;z-index:2516654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" filled="f" strokecolor="#1f212d [2908]" strokeweight="33pt">
                <w10:wrap anchorx="page" anchory="page"/>
              </v:rect>
            </w:pict>
          </mc:Fallback>
        </mc:AlternateContent>
      </w:r>
      <w:r w:rsidR="003A14DF" w:rsidRPr="00827C5D">
        <w:rPr>
          <w:noProof/>
        </w:rPr>
        <w:drawing>
          <wp:anchor distT="0" distB="0" distL="114300" distR="114300" simplePos="0" relativeHeight="251663366" behindDoc="0" locked="0" layoutInCell="1" allowOverlap="1" wp14:anchorId="06430E65" wp14:editId="558BDE01">
            <wp:simplePos x="0" y="0"/>
            <wp:positionH relativeFrom="column">
              <wp:posOffset>-2844165</wp:posOffset>
            </wp:positionH>
            <wp:positionV relativeFrom="paragraph">
              <wp:posOffset>248291</wp:posOffset>
            </wp:positionV>
            <wp:extent cx="4340824" cy="681549"/>
            <wp:effectExtent l="0" t="0" r="3175" b="4445"/>
            <wp:wrapNone/>
            <wp:docPr id="2069289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9002" name="Picture 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24" cy="6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DB8" w:rsidRPr="00827C5D">
        <w:rPr>
          <w:noProof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71D0B7BC" wp14:editId="6F258C4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000" cy="10692000"/>
                <wp:effectExtent l="0" t="0" r="22225" b="14605"/>
                <wp:wrapNone/>
                <wp:docPr id="1444826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91"/>
                          <a:srcRect/>
                          <a:tile tx="0" ty="0" sx="9000" sy="9000" flip="none" algn="ctr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A37E" id="Rectangle 1" o:spid="_x0000_s1026" style="position:absolute;margin-left:0;margin-top:0;width:595.3pt;height:841.9pt;z-index:25165927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ZgwMB&#10;AAAAACD/10ZQ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Juz5TQAAIABJREFUVVVVVVVVVVVVVVVVVVVV&#10;VVVVVVVVVVVVVVVVYQ8OBAAAAACA/F8bQ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YU9OBAAAAAAAPJ/bQR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W1fwSzAAAgAElEQVRVVVVVVVVVVVVVVVVVVVVVVVVV&#10;VVVVVVVVVVVVVVVVVVVVVVVVVVVVVVVVVVVVVVVVVVUV9u41aPO6vu/4e5ddWBdxQasgqOjGemAx&#10;RtEYdJMYNYnnAwlEk2g0TaiZpjrptNM+6YM+aWc6nfFJ0kRyrCYx1RI1aFIjqDEeqBE8RFBR0XAo&#10;iMpBDgvLstsH/2u7N8hhgd39XYfXa+Y7//993YAfZnCYuef+f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ik+KUAAAgAElE&#10;QV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+swcHAgAAAABA/q+NoK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sIeHAgAAAAAAPm/NoK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sTFswcAABKJSURBVK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pKe3BIAAAAACDo/2tHW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" strokecolor="#0c1115 [484]" strokeweight="1pt">
                <v:fill r:id="rId92" o:title="" recolor="t" rotate="t" type="tile"/>
                <w10:wrap anchorx="page" anchory="page"/>
              </v:rect>
            </w:pict>
          </mc:Fallback>
        </mc:AlternateContent>
      </w:r>
    </w:p>
    <w:sectPr w:rsidR="00501468" w:rsidRPr="00501468" w:rsidSect="00784C4B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type w:val="oddPage"/>
      <w:pgSz w:w="11906" w:h="16838"/>
      <w:pgMar w:top="992" w:right="1134" w:bottom="992" w:left="1134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56905" w14:textId="77777777" w:rsidR="003C2BED" w:rsidRPr="00827C5D" w:rsidRDefault="003C2BED" w:rsidP="00D362F1">
      <w:pPr>
        <w:spacing w:after="0" w:line="240" w:lineRule="auto"/>
      </w:pPr>
      <w:r w:rsidRPr="00827C5D">
        <w:separator/>
      </w:r>
    </w:p>
    <w:p w14:paraId="480AA93A" w14:textId="77777777" w:rsidR="003C2BED" w:rsidRPr="00827C5D" w:rsidRDefault="003C2BED"/>
    <w:p w14:paraId="5C0AE9B0" w14:textId="77777777" w:rsidR="003C2BED" w:rsidRPr="00827C5D" w:rsidRDefault="003C2BED" w:rsidP="00AD54B7"/>
    <w:p w14:paraId="29B3FA0D" w14:textId="77777777" w:rsidR="003C2BED" w:rsidRPr="00827C5D" w:rsidRDefault="003C2BED"/>
  </w:endnote>
  <w:endnote w:type="continuationSeparator" w:id="0">
    <w:p w14:paraId="451EF252" w14:textId="77777777" w:rsidR="003C2BED" w:rsidRPr="00827C5D" w:rsidRDefault="003C2BED" w:rsidP="00D362F1">
      <w:pPr>
        <w:spacing w:after="0" w:line="240" w:lineRule="auto"/>
      </w:pPr>
      <w:r w:rsidRPr="00827C5D">
        <w:continuationSeparator/>
      </w:r>
    </w:p>
    <w:p w14:paraId="4F43175E" w14:textId="77777777" w:rsidR="003C2BED" w:rsidRPr="00827C5D" w:rsidRDefault="003C2BED"/>
    <w:p w14:paraId="5BE45A59" w14:textId="77777777" w:rsidR="003C2BED" w:rsidRPr="00827C5D" w:rsidRDefault="003C2BED" w:rsidP="00AD54B7"/>
    <w:p w14:paraId="626AE312" w14:textId="77777777" w:rsidR="003C2BED" w:rsidRPr="00827C5D" w:rsidRDefault="003C2BED"/>
  </w:endnote>
  <w:endnote w:type="continuationNotice" w:id="1">
    <w:p w14:paraId="4ADB941C" w14:textId="77777777" w:rsidR="003C2BED" w:rsidRPr="00827C5D" w:rsidRDefault="003C2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panose1 w:val="020B0603050000020004"/>
    <w:charset w:val="00"/>
    <w:family w:val="swiss"/>
    <w:pitch w:val="variable"/>
    <w:sig w:usb0="600002FF" w:usb1="02000001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Fira Sans Light">
    <w:panose1 w:val="020B0403050000020004"/>
    <w:charset w:val="00"/>
    <w:family w:val="swiss"/>
    <w:pitch w:val="variable"/>
    <w:sig w:usb0="600002FF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E14C9" w14:textId="77777777" w:rsidR="001174B5" w:rsidRPr="00827C5D" w:rsidRDefault="001174B5">
    <w:pPr>
      <w:pStyle w:val="Footer"/>
    </w:pPr>
  </w:p>
  <w:p w14:paraId="71C05715" w14:textId="77777777" w:rsidR="003B1909" w:rsidRPr="00827C5D" w:rsidRDefault="003B19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674A" w14:textId="77777777" w:rsidR="000A563B" w:rsidRPr="00827C5D" w:rsidRDefault="000A563B" w:rsidP="00A46FFC">
    <w:pPr>
      <w:pStyle w:val="Footer"/>
      <w:pBdr>
        <w:bottom w:val="single" w:sz="4" w:space="1" w:color="FFFFFF" w:themeColor="text1"/>
      </w:pBdr>
      <w:spacing w:after="80"/>
      <w:rPr>
        <w:rStyle w:val="Emphasis"/>
        <w:sz w:val="4"/>
        <w:szCs w:val="4"/>
      </w:rPr>
    </w:pPr>
  </w:p>
  <w:p w14:paraId="286D3CB4" w14:textId="005A696E" w:rsidR="003B1909" w:rsidRPr="007D01A5" w:rsidRDefault="00000000" w:rsidP="00C85FDC">
    <w:pPr>
      <w:pStyle w:val="Footer"/>
      <w:tabs>
        <w:tab w:val="clear" w:pos="4536"/>
        <w:tab w:val="clear" w:pos="9072"/>
        <w:tab w:val="left" w:pos="4420"/>
        <w:tab w:val="right" w:pos="9638"/>
      </w:tabs>
      <w:rPr>
        <w:rStyle w:val="Emphasis"/>
        <w:rFonts w:ascii="Fira Sans Light" w:hAnsi="Fira Sans Light"/>
        <w:color w:val="537494" w:themeColor="accent1"/>
        <w:lang w:val="fr-FR"/>
      </w:rPr>
    </w:pP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Firma"/>
        <w:tag w:val=""/>
        <w:id w:val="-331835674"/>
        <w:placeholder>
          <w:docPart w:val="9E492773D4FB4DEEA7300BF778078A7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proofErr w:type="gramStart"/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ilo</w:t>
        </w:r>
        <w:proofErr w:type="spellEnd"/>
        <w:proofErr w:type="gramEnd"/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 xml:space="preserve"> </w:t>
        </w:r>
        <w:proofErr w:type="spellStart"/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sama</w:t>
        </w:r>
        <w:proofErr w:type="spellEnd"/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 xml:space="preserve"> RAIL</w:t>
        </w:r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|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Autor"/>
        <w:tag w:val=""/>
        <w:id w:val="-147182176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Nagiphaaa</w:t>
        </w:r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|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Kurzfassung"/>
        <w:tag w:val=""/>
        <w:id w:val="119858110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roofErr w:type="spellStart"/>
        <w:r w:rsidR="00E96088" w:rsidRPr="007D01A5">
          <w:rPr>
            <w:rStyle w:val="Emphasis"/>
            <w:rFonts w:ascii="Fira Sans Light" w:hAnsi="Fira Sans Light"/>
            <w:color w:val="537494" w:themeColor="accent1"/>
            <w:lang w:val="fr-FR"/>
          </w:rPr>
          <w:t>iR_DE_DecalLibrary_Documentation</w:t>
        </w:r>
        <w:proofErr w:type="spellEnd"/>
      </w:sdtContent>
    </w:sdt>
    <w:r w:rsidR="00A14C40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, </w:t>
    </w:r>
    <w:sdt>
      <w:sdtPr>
        <w:rPr>
          <w:rStyle w:val="Emphasis"/>
          <w:rFonts w:ascii="Fira Sans Light" w:hAnsi="Fira Sans Light"/>
          <w:color w:val="537494" w:themeColor="accent1"/>
          <w:lang w:val="fr-FR"/>
        </w:rPr>
        <w:alias w:val="Status"/>
        <w:tag w:val=""/>
        <w:id w:val="-179197454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1254EB">
          <w:rPr>
            <w:rStyle w:val="Emphasis"/>
            <w:rFonts w:ascii="Fira Sans Light" w:hAnsi="Fira Sans Light"/>
            <w:color w:val="537494" w:themeColor="accent1"/>
            <w:lang w:val="fr-FR"/>
          </w:rPr>
          <w:t>v250101</w:t>
        </w:r>
      </w:sdtContent>
    </w:sdt>
    <w:r w:rsidR="00C314FC" w:rsidRPr="007D01A5">
      <w:rPr>
        <w:rStyle w:val="Emphasis"/>
        <w:rFonts w:ascii="Fira Sans Light" w:hAnsi="Fira Sans Light"/>
        <w:color w:val="537494" w:themeColor="accent1"/>
        <w:lang w:val="fr-FR"/>
      </w:rPr>
      <w:tab/>
    </w:r>
    <w:r w:rsidR="00FA1970" w:rsidRPr="007D01A5">
      <w:rPr>
        <w:rStyle w:val="Emphasis"/>
        <w:rFonts w:ascii="Fira Sans Light" w:hAnsi="Fira Sans Light"/>
        <w:color w:val="537494" w:themeColor="accent1"/>
        <w:lang w:val="fr-FR"/>
      </w:rPr>
      <w:t>Page</w:t>
    </w:r>
    <w:r w:rsidR="00CF52DB" w:rsidRPr="007D01A5">
      <w:rPr>
        <w:rStyle w:val="Emphasis"/>
        <w:rFonts w:ascii="Fira Sans Light" w:hAnsi="Fira Sans Light"/>
        <w:color w:val="537494" w:themeColor="accent1"/>
        <w:lang w:val="fr-FR"/>
      </w:rPr>
      <w:t xml:space="preserve"> </w: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begin"/>
    </w:r>
    <w:r w:rsidR="00A84DA1" w:rsidRPr="007D01A5">
      <w:rPr>
        <w:rStyle w:val="Emphasis"/>
        <w:rFonts w:ascii="Fira Sans Light" w:hAnsi="Fira Sans Light"/>
        <w:color w:val="537494" w:themeColor="accent1"/>
        <w:lang w:val="fr-FR"/>
      </w:rPr>
      <w:instrText>PAGE   \* MERGEFORMAT</w:instrTex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separate"/>
    </w:r>
    <w:r w:rsidR="00A84DA1" w:rsidRPr="007D01A5">
      <w:rPr>
        <w:rStyle w:val="Emphasis"/>
        <w:rFonts w:ascii="Fira Sans Light" w:hAnsi="Fira Sans Light"/>
        <w:color w:val="537494" w:themeColor="accent1"/>
        <w:lang w:val="fr-FR"/>
      </w:rPr>
      <w:t>1</w:t>
    </w:r>
    <w:r w:rsidR="00A84DA1" w:rsidRPr="00827C5D">
      <w:rPr>
        <w:rStyle w:val="Emphasis"/>
        <w:rFonts w:ascii="Fira Sans Light" w:hAnsi="Fira Sans Light"/>
        <w:color w:val="53749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19464" w14:textId="77777777" w:rsidR="00E96088" w:rsidRPr="00827C5D" w:rsidRDefault="00E960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CA36" w14:textId="77777777" w:rsidR="000F5B31" w:rsidRPr="00827C5D" w:rsidRDefault="000F5B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12C2C" w14:textId="77777777" w:rsidR="000F5B31" w:rsidRPr="00827C5D" w:rsidRDefault="000F5B3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ED6D" w14:textId="77777777" w:rsidR="00B42DB8" w:rsidRPr="00827C5D" w:rsidRDefault="00B42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65084" w14:textId="77777777" w:rsidR="003C2BED" w:rsidRPr="00827C5D" w:rsidRDefault="003C2BED" w:rsidP="00D362F1">
      <w:pPr>
        <w:spacing w:after="0" w:line="240" w:lineRule="auto"/>
      </w:pPr>
      <w:r w:rsidRPr="00827C5D">
        <w:separator/>
      </w:r>
    </w:p>
    <w:p w14:paraId="4FABB77C" w14:textId="77777777" w:rsidR="003C2BED" w:rsidRPr="00827C5D" w:rsidRDefault="003C2BED"/>
    <w:p w14:paraId="09AB0098" w14:textId="77777777" w:rsidR="003C2BED" w:rsidRPr="00827C5D" w:rsidRDefault="003C2BED" w:rsidP="00AD54B7"/>
    <w:p w14:paraId="004273F5" w14:textId="77777777" w:rsidR="003C2BED" w:rsidRPr="00827C5D" w:rsidRDefault="003C2BED"/>
  </w:footnote>
  <w:footnote w:type="continuationSeparator" w:id="0">
    <w:p w14:paraId="5EA91279" w14:textId="77777777" w:rsidR="003C2BED" w:rsidRPr="00827C5D" w:rsidRDefault="003C2BED" w:rsidP="00D362F1">
      <w:pPr>
        <w:spacing w:after="0" w:line="240" w:lineRule="auto"/>
      </w:pPr>
      <w:r w:rsidRPr="00827C5D">
        <w:continuationSeparator/>
      </w:r>
    </w:p>
    <w:p w14:paraId="17368D33" w14:textId="77777777" w:rsidR="003C2BED" w:rsidRPr="00827C5D" w:rsidRDefault="003C2BED"/>
    <w:p w14:paraId="22D39008" w14:textId="77777777" w:rsidR="003C2BED" w:rsidRPr="00827C5D" w:rsidRDefault="003C2BED" w:rsidP="00AD54B7"/>
    <w:p w14:paraId="294946B8" w14:textId="77777777" w:rsidR="003C2BED" w:rsidRPr="00827C5D" w:rsidRDefault="003C2BED"/>
  </w:footnote>
  <w:footnote w:type="continuationNotice" w:id="1">
    <w:p w14:paraId="328AC5FC" w14:textId="77777777" w:rsidR="003C2BED" w:rsidRPr="00827C5D" w:rsidRDefault="003C2B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8A759" w14:textId="77777777" w:rsidR="001174B5" w:rsidRPr="00827C5D" w:rsidRDefault="001174B5">
    <w:pPr>
      <w:pStyle w:val="Header"/>
    </w:pPr>
  </w:p>
  <w:p w14:paraId="1F68EE5B" w14:textId="77777777" w:rsidR="003B1909" w:rsidRPr="00827C5D" w:rsidRDefault="003B19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026F" w14:textId="67BB4E19" w:rsidR="00927E91" w:rsidRPr="00827C5D" w:rsidRDefault="00D062E2" w:rsidP="00927E91">
    <w:pPr>
      <w:pStyle w:val="Header"/>
      <w:pBdr>
        <w:between w:val="single" w:sz="4" w:space="1" w:color="FFFFFF" w:themeColor="text1"/>
      </w:pBdr>
      <w:spacing w:line="276" w:lineRule="auto"/>
      <w:rPr>
        <w:rStyle w:val="Emphasis"/>
        <w:rFonts w:ascii="Fira Sans Light" w:hAnsi="Fira Sans Light"/>
        <w:color w:val="537494" w:themeColor="accent1"/>
      </w:rPr>
    </w:pPr>
    <w:r w:rsidRPr="00827C5D">
      <w:rPr>
        <w:rStyle w:val="Emphasis"/>
        <w:noProof/>
      </w:rPr>
      <w:drawing>
        <wp:anchor distT="0" distB="0" distL="114300" distR="114300" simplePos="0" relativeHeight="251658240" behindDoc="0" locked="0" layoutInCell="1" allowOverlap="1" wp14:anchorId="177A4C99" wp14:editId="49D95722">
          <wp:simplePos x="0" y="0"/>
          <wp:positionH relativeFrom="margin">
            <wp:posOffset>5902960</wp:posOffset>
          </wp:positionH>
          <wp:positionV relativeFrom="paragraph">
            <wp:posOffset>-82550</wp:posOffset>
          </wp:positionV>
          <wp:extent cx="226695" cy="226695"/>
          <wp:effectExtent l="0" t="0" r="1905" b="1905"/>
          <wp:wrapNone/>
          <wp:docPr id="914860007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" cy="226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Style w:val="Emphasis"/>
          <w:rFonts w:ascii="Fira Sans Light" w:hAnsi="Fira Sans Light"/>
          <w:color w:val="537494" w:themeColor="accent1"/>
        </w:rPr>
        <w:alias w:val="Titel"/>
        <w:tag w:val=""/>
        <w:id w:val="-13701400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96088" w:rsidRPr="00827C5D">
          <w:rPr>
            <w:rStyle w:val="Emphasis"/>
            <w:rFonts w:ascii="Fira Sans Light" w:hAnsi="Fira Sans Light"/>
            <w:color w:val="537494" w:themeColor="accent1"/>
          </w:rPr>
          <w:t>iR German Decal Library</w:t>
        </w:r>
      </w:sdtContent>
    </w:sdt>
    <w:r w:rsidR="001174B5" w:rsidRPr="00827C5D">
      <w:rPr>
        <w:rStyle w:val="Emphasis"/>
        <w:rFonts w:ascii="Fira Sans Light" w:hAnsi="Fira Sans Light"/>
        <w:color w:val="537494" w:themeColor="accent1"/>
      </w:rPr>
      <w:t xml:space="preserve"> </w:t>
    </w:r>
    <w:r w:rsidR="00E90B92" w:rsidRPr="00827C5D">
      <w:rPr>
        <w:rStyle w:val="Emphasis"/>
        <w:rFonts w:ascii="Fira Sans Light" w:hAnsi="Fira Sans Light"/>
        <w:color w:val="537494" w:themeColor="accent1"/>
      </w:rPr>
      <w:t>–</w:t>
    </w:r>
    <w:r w:rsidR="001174B5" w:rsidRPr="00827C5D">
      <w:rPr>
        <w:rStyle w:val="Emphasis"/>
        <w:rFonts w:ascii="Fira Sans Light" w:hAnsi="Fira Sans Light"/>
        <w:color w:val="537494" w:themeColor="accent1"/>
      </w:rPr>
      <w:t xml:space="preserve"> </w:t>
    </w:r>
    <w:sdt>
      <w:sdtPr>
        <w:rPr>
          <w:rStyle w:val="Emphasis"/>
          <w:rFonts w:ascii="Fira Sans Light" w:hAnsi="Fira Sans Light"/>
          <w:color w:val="537494" w:themeColor="accent1"/>
        </w:rPr>
        <w:alias w:val="Betreff"/>
        <w:tag w:val=""/>
        <w:id w:val="10227452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96088" w:rsidRPr="00827C5D">
          <w:rPr>
            <w:rStyle w:val="Emphasis"/>
            <w:rFonts w:ascii="Fira Sans Light" w:hAnsi="Fira Sans Light"/>
            <w:color w:val="537494" w:themeColor="accent1"/>
          </w:rPr>
          <w:t>Documentation</w:t>
        </w:r>
      </w:sdtContent>
    </w:sdt>
  </w:p>
  <w:p w14:paraId="6008175E" w14:textId="77777777" w:rsidR="00927E91" w:rsidRPr="00827C5D" w:rsidRDefault="00927E91" w:rsidP="00927E91">
    <w:pPr>
      <w:pStyle w:val="Header"/>
      <w:pBdr>
        <w:between w:val="single" w:sz="4" w:space="1" w:color="FFFFFF" w:themeColor="text1"/>
      </w:pBdr>
      <w:spacing w:line="276" w:lineRule="auto"/>
      <w:rPr>
        <w:rStyle w:val="Emphasis"/>
        <w:rFonts w:ascii="Fira Sans Light" w:hAnsi="Fira Sans Light"/>
        <w:color w:val="537494" w:themeColor="accent1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7B90" w14:textId="77777777" w:rsidR="00E96088" w:rsidRPr="00827C5D" w:rsidRDefault="00E960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E766" w14:textId="77777777" w:rsidR="000F5B31" w:rsidRPr="00827C5D" w:rsidRDefault="000F5B3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6BF7" w14:textId="77777777" w:rsidR="000F5B31" w:rsidRPr="00827C5D" w:rsidRDefault="000F5B3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9A3A6" w14:textId="77777777" w:rsidR="00785178" w:rsidRPr="00827C5D" w:rsidRDefault="0078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3784"/>
    <w:multiLevelType w:val="hybridMultilevel"/>
    <w:tmpl w:val="ABE03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62F8"/>
    <w:multiLevelType w:val="hybridMultilevel"/>
    <w:tmpl w:val="24CAE33E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B1E6F"/>
    <w:multiLevelType w:val="hybridMultilevel"/>
    <w:tmpl w:val="17A44CB8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08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1800" w:hanging="360"/>
      </w:pPr>
      <w:rPr>
        <w:rFonts w:ascii="Segoe UI Symbol" w:hAnsi="Segoe UI 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B47BD"/>
    <w:multiLevelType w:val="hybridMultilevel"/>
    <w:tmpl w:val="4D0047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364E"/>
    <w:multiLevelType w:val="hybridMultilevel"/>
    <w:tmpl w:val="45EE3BC4"/>
    <w:lvl w:ilvl="0" w:tplc="B302E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4403E"/>
    <w:multiLevelType w:val="hybridMultilevel"/>
    <w:tmpl w:val="68AAD314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40928"/>
    <w:multiLevelType w:val="hybridMultilevel"/>
    <w:tmpl w:val="BC38408A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44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2160" w:hanging="360"/>
      </w:pPr>
      <w:rPr>
        <w:rFonts w:ascii="Segoe UI Symbol" w:hAnsi="Segoe UI 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29E6"/>
    <w:multiLevelType w:val="hybridMultilevel"/>
    <w:tmpl w:val="3E825136"/>
    <w:lvl w:ilvl="0" w:tplc="73BEDC74">
      <w:start w:val="1"/>
      <w:numFmt w:val="bullet"/>
      <w:lvlText w:val="⬩"/>
      <w:lvlJc w:val="left"/>
      <w:pPr>
        <w:ind w:left="360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F75B4"/>
    <w:multiLevelType w:val="hybridMultilevel"/>
    <w:tmpl w:val="8716F7C8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2839"/>
    <w:multiLevelType w:val="hybridMultilevel"/>
    <w:tmpl w:val="7A7C67E6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04EFB"/>
    <w:multiLevelType w:val="hybridMultilevel"/>
    <w:tmpl w:val="74C29242"/>
    <w:lvl w:ilvl="0" w:tplc="73BEDC74">
      <w:start w:val="1"/>
      <w:numFmt w:val="bullet"/>
      <w:lvlText w:val="⬩"/>
      <w:lvlJc w:val="left"/>
      <w:pPr>
        <w:ind w:left="720" w:hanging="360"/>
      </w:pPr>
      <w:rPr>
        <w:rFonts w:ascii="Segoe UI Symbol" w:hAnsi="Segoe UI Symbol" w:hint="default"/>
      </w:rPr>
    </w:lvl>
    <w:lvl w:ilvl="1" w:tplc="73BEDC74">
      <w:start w:val="1"/>
      <w:numFmt w:val="bullet"/>
      <w:lvlText w:val="⬩"/>
      <w:lvlJc w:val="left"/>
      <w:pPr>
        <w:ind w:left="1440" w:hanging="360"/>
      </w:pPr>
      <w:rPr>
        <w:rFonts w:ascii="Segoe UI Symbol" w:hAnsi="Segoe UI Symbol" w:hint="default"/>
      </w:rPr>
    </w:lvl>
    <w:lvl w:ilvl="2" w:tplc="73BEDC74">
      <w:start w:val="1"/>
      <w:numFmt w:val="bullet"/>
      <w:lvlText w:val="⬩"/>
      <w:lvlJc w:val="left"/>
      <w:pPr>
        <w:ind w:left="2160" w:hanging="360"/>
      </w:pPr>
      <w:rPr>
        <w:rFonts w:ascii="Segoe UI Symbol" w:hAnsi="Segoe UI 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2048A"/>
    <w:multiLevelType w:val="hybridMultilevel"/>
    <w:tmpl w:val="D87A8020"/>
    <w:lvl w:ilvl="0" w:tplc="5644F7E0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526611">
    <w:abstractNumId w:val="11"/>
  </w:num>
  <w:num w:numId="2" w16cid:durableId="2005236821">
    <w:abstractNumId w:val="3"/>
  </w:num>
  <w:num w:numId="3" w16cid:durableId="1144733740">
    <w:abstractNumId w:val="1"/>
  </w:num>
  <w:num w:numId="4" w16cid:durableId="1282958673">
    <w:abstractNumId w:val="2"/>
  </w:num>
  <w:num w:numId="5" w16cid:durableId="847673947">
    <w:abstractNumId w:val="7"/>
  </w:num>
  <w:num w:numId="6" w16cid:durableId="1018502894">
    <w:abstractNumId w:val="8"/>
  </w:num>
  <w:num w:numId="7" w16cid:durableId="331958232">
    <w:abstractNumId w:val="9"/>
  </w:num>
  <w:num w:numId="8" w16cid:durableId="157427955">
    <w:abstractNumId w:val="5"/>
  </w:num>
  <w:num w:numId="9" w16cid:durableId="307437757">
    <w:abstractNumId w:val="6"/>
  </w:num>
  <w:num w:numId="10" w16cid:durableId="764348268">
    <w:abstractNumId w:val="10"/>
  </w:num>
  <w:num w:numId="11" w16cid:durableId="1205677891">
    <w:abstractNumId w:val="4"/>
  </w:num>
  <w:num w:numId="12" w16cid:durableId="57929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ru v:ext="edit" colors="#18171b,#17171b,#16161a,#141418,#16161e,#16161b,#18161b,#18181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8"/>
    <w:rsid w:val="00000F01"/>
    <w:rsid w:val="00002651"/>
    <w:rsid w:val="000040E0"/>
    <w:rsid w:val="000135D2"/>
    <w:rsid w:val="00022F44"/>
    <w:rsid w:val="000258E9"/>
    <w:rsid w:val="00037651"/>
    <w:rsid w:val="000415A0"/>
    <w:rsid w:val="00043E96"/>
    <w:rsid w:val="00052429"/>
    <w:rsid w:val="00052686"/>
    <w:rsid w:val="00056BDA"/>
    <w:rsid w:val="000610B6"/>
    <w:rsid w:val="000632B0"/>
    <w:rsid w:val="00074CBD"/>
    <w:rsid w:val="000750F6"/>
    <w:rsid w:val="00075899"/>
    <w:rsid w:val="000763F2"/>
    <w:rsid w:val="00077B5D"/>
    <w:rsid w:val="00085486"/>
    <w:rsid w:val="00087907"/>
    <w:rsid w:val="0009253F"/>
    <w:rsid w:val="000A3220"/>
    <w:rsid w:val="000A563B"/>
    <w:rsid w:val="000A6714"/>
    <w:rsid w:val="000A6A37"/>
    <w:rsid w:val="000A6C26"/>
    <w:rsid w:val="000A7612"/>
    <w:rsid w:val="000A7D75"/>
    <w:rsid w:val="000B027E"/>
    <w:rsid w:val="000B0BCC"/>
    <w:rsid w:val="000B46BA"/>
    <w:rsid w:val="000B55C7"/>
    <w:rsid w:val="000C40D2"/>
    <w:rsid w:val="000C55F1"/>
    <w:rsid w:val="000D4FC0"/>
    <w:rsid w:val="000E035E"/>
    <w:rsid w:val="000E3070"/>
    <w:rsid w:val="000E44D2"/>
    <w:rsid w:val="000E498D"/>
    <w:rsid w:val="000E5CB8"/>
    <w:rsid w:val="000F09C1"/>
    <w:rsid w:val="000F19D2"/>
    <w:rsid w:val="000F1AA8"/>
    <w:rsid w:val="000F485D"/>
    <w:rsid w:val="000F4ECE"/>
    <w:rsid w:val="000F5B31"/>
    <w:rsid w:val="00100BA3"/>
    <w:rsid w:val="001018EE"/>
    <w:rsid w:val="001027DE"/>
    <w:rsid w:val="00112F60"/>
    <w:rsid w:val="0011658A"/>
    <w:rsid w:val="001174B5"/>
    <w:rsid w:val="00117D6F"/>
    <w:rsid w:val="00121998"/>
    <w:rsid w:val="00123917"/>
    <w:rsid w:val="001254EB"/>
    <w:rsid w:val="00126A2C"/>
    <w:rsid w:val="00126FE0"/>
    <w:rsid w:val="00134AC0"/>
    <w:rsid w:val="00137D5F"/>
    <w:rsid w:val="00141518"/>
    <w:rsid w:val="00143B6B"/>
    <w:rsid w:val="00144903"/>
    <w:rsid w:val="00145D4B"/>
    <w:rsid w:val="00146E9B"/>
    <w:rsid w:val="0015351C"/>
    <w:rsid w:val="0017433B"/>
    <w:rsid w:val="001748A0"/>
    <w:rsid w:val="001755F9"/>
    <w:rsid w:val="001761A2"/>
    <w:rsid w:val="00177A94"/>
    <w:rsid w:val="001857C7"/>
    <w:rsid w:val="0019262C"/>
    <w:rsid w:val="00192DA5"/>
    <w:rsid w:val="00195DD4"/>
    <w:rsid w:val="001972D3"/>
    <w:rsid w:val="001A05F2"/>
    <w:rsid w:val="001A08C7"/>
    <w:rsid w:val="001A11F1"/>
    <w:rsid w:val="001A3108"/>
    <w:rsid w:val="001A712C"/>
    <w:rsid w:val="001A71FA"/>
    <w:rsid w:val="001C38CD"/>
    <w:rsid w:val="001C3B52"/>
    <w:rsid w:val="001C464B"/>
    <w:rsid w:val="001C525A"/>
    <w:rsid w:val="001C5C7E"/>
    <w:rsid w:val="001C64ED"/>
    <w:rsid w:val="001D3AD2"/>
    <w:rsid w:val="001D5662"/>
    <w:rsid w:val="001E0CAA"/>
    <w:rsid w:val="001E16E5"/>
    <w:rsid w:val="001E567D"/>
    <w:rsid w:val="001E5D2A"/>
    <w:rsid w:val="001F35B8"/>
    <w:rsid w:val="00200512"/>
    <w:rsid w:val="002040D1"/>
    <w:rsid w:val="0020581E"/>
    <w:rsid w:val="002103F7"/>
    <w:rsid w:val="00210702"/>
    <w:rsid w:val="00211492"/>
    <w:rsid w:val="00214993"/>
    <w:rsid w:val="002155BB"/>
    <w:rsid w:val="00224E9E"/>
    <w:rsid w:val="00231770"/>
    <w:rsid w:val="00233E76"/>
    <w:rsid w:val="00235A91"/>
    <w:rsid w:val="00236537"/>
    <w:rsid w:val="00236546"/>
    <w:rsid w:val="002371C3"/>
    <w:rsid w:val="00242297"/>
    <w:rsid w:val="00242E76"/>
    <w:rsid w:val="002477F7"/>
    <w:rsid w:val="002674F6"/>
    <w:rsid w:val="00272AC0"/>
    <w:rsid w:val="0028680C"/>
    <w:rsid w:val="002872A6"/>
    <w:rsid w:val="00294FA3"/>
    <w:rsid w:val="002A3155"/>
    <w:rsid w:val="002A4D7D"/>
    <w:rsid w:val="002A6596"/>
    <w:rsid w:val="002B1710"/>
    <w:rsid w:val="002B446D"/>
    <w:rsid w:val="002C295C"/>
    <w:rsid w:val="002C4227"/>
    <w:rsid w:val="002C783A"/>
    <w:rsid w:val="002C7CC3"/>
    <w:rsid w:val="002C7F1B"/>
    <w:rsid w:val="002D3A87"/>
    <w:rsid w:val="002D7A16"/>
    <w:rsid w:val="002E24F6"/>
    <w:rsid w:val="002E3C9E"/>
    <w:rsid w:val="002E3E12"/>
    <w:rsid w:val="002E7A26"/>
    <w:rsid w:val="002F0170"/>
    <w:rsid w:val="002F0C19"/>
    <w:rsid w:val="002F1C12"/>
    <w:rsid w:val="002F1F76"/>
    <w:rsid w:val="002F3496"/>
    <w:rsid w:val="00314539"/>
    <w:rsid w:val="00316586"/>
    <w:rsid w:val="0032505D"/>
    <w:rsid w:val="00325619"/>
    <w:rsid w:val="00325A2D"/>
    <w:rsid w:val="0032658B"/>
    <w:rsid w:val="0033274E"/>
    <w:rsid w:val="00332985"/>
    <w:rsid w:val="003338A2"/>
    <w:rsid w:val="0033564D"/>
    <w:rsid w:val="00337E16"/>
    <w:rsid w:val="00340641"/>
    <w:rsid w:val="00355872"/>
    <w:rsid w:val="00355E78"/>
    <w:rsid w:val="00357DE6"/>
    <w:rsid w:val="00366E39"/>
    <w:rsid w:val="00370F2E"/>
    <w:rsid w:val="00376490"/>
    <w:rsid w:val="003764A3"/>
    <w:rsid w:val="00381D16"/>
    <w:rsid w:val="00382FD4"/>
    <w:rsid w:val="00387562"/>
    <w:rsid w:val="00390529"/>
    <w:rsid w:val="00393696"/>
    <w:rsid w:val="00393F8C"/>
    <w:rsid w:val="0039519A"/>
    <w:rsid w:val="003A14DF"/>
    <w:rsid w:val="003A40C4"/>
    <w:rsid w:val="003A462A"/>
    <w:rsid w:val="003B0B58"/>
    <w:rsid w:val="003B14E2"/>
    <w:rsid w:val="003B1909"/>
    <w:rsid w:val="003B436A"/>
    <w:rsid w:val="003B69C2"/>
    <w:rsid w:val="003B7E5A"/>
    <w:rsid w:val="003C2BED"/>
    <w:rsid w:val="003C3CFB"/>
    <w:rsid w:val="003D677D"/>
    <w:rsid w:val="003D7D96"/>
    <w:rsid w:val="003E18C6"/>
    <w:rsid w:val="003E5A0C"/>
    <w:rsid w:val="003E697B"/>
    <w:rsid w:val="003E6DD2"/>
    <w:rsid w:val="003F337E"/>
    <w:rsid w:val="003F3F39"/>
    <w:rsid w:val="003F5EB9"/>
    <w:rsid w:val="003F5F73"/>
    <w:rsid w:val="003F734B"/>
    <w:rsid w:val="003F782A"/>
    <w:rsid w:val="00403091"/>
    <w:rsid w:val="004065BC"/>
    <w:rsid w:val="004108A3"/>
    <w:rsid w:val="004115B5"/>
    <w:rsid w:val="00412CAA"/>
    <w:rsid w:val="00414208"/>
    <w:rsid w:val="00414BAF"/>
    <w:rsid w:val="004232C3"/>
    <w:rsid w:val="0042586C"/>
    <w:rsid w:val="0043110B"/>
    <w:rsid w:val="004322F0"/>
    <w:rsid w:val="00432DB7"/>
    <w:rsid w:val="00432FB5"/>
    <w:rsid w:val="004335F0"/>
    <w:rsid w:val="00433FFA"/>
    <w:rsid w:val="00436183"/>
    <w:rsid w:val="0044172E"/>
    <w:rsid w:val="004469A8"/>
    <w:rsid w:val="004535EF"/>
    <w:rsid w:val="00457169"/>
    <w:rsid w:val="00457530"/>
    <w:rsid w:val="0046252F"/>
    <w:rsid w:val="0046263C"/>
    <w:rsid w:val="0046288F"/>
    <w:rsid w:val="00465DAA"/>
    <w:rsid w:val="004671E8"/>
    <w:rsid w:val="00471404"/>
    <w:rsid w:val="004726DD"/>
    <w:rsid w:val="0047397E"/>
    <w:rsid w:val="0047477D"/>
    <w:rsid w:val="00475B3A"/>
    <w:rsid w:val="00480FEE"/>
    <w:rsid w:val="00481BD9"/>
    <w:rsid w:val="0048214C"/>
    <w:rsid w:val="00482204"/>
    <w:rsid w:val="00482890"/>
    <w:rsid w:val="00485268"/>
    <w:rsid w:val="004869BE"/>
    <w:rsid w:val="00495F89"/>
    <w:rsid w:val="00496838"/>
    <w:rsid w:val="004A0BA9"/>
    <w:rsid w:val="004A12A7"/>
    <w:rsid w:val="004B3099"/>
    <w:rsid w:val="004B3A6D"/>
    <w:rsid w:val="004D0418"/>
    <w:rsid w:val="004D1FA1"/>
    <w:rsid w:val="004D6373"/>
    <w:rsid w:val="004E4067"/>
    <w:rsid w:val="004E79E9"/>
    <w:rsid w:val="004F067A"/>
    <w:rsid w:val="004F215D"/>
    <w:rsid w:val="004F5F6E"/>
    <w:rsid w:val="00500150"/>
    <w:rsid w:val="00500CC8"/>
    <w:rsid w:val="00500D52"/>
    <w:rsid w:val="00501468"/>
    <w:rsid w:val="00501AF9"/>
    <w:rsid w:val="00504FEA"/>
    <w:rsid w:val="00506828"/>
    <w:rsid w:val="00514C8C"/>
    <w:rsid w:val="005217D2"/>
    <w:rsid w:val="00522798"/>
    <w:rsid w:val="00523795"/>
    <w:rsid w:val="00524EA5"/>
    <w:rsid w:val="00526FC5"/>
    <w:rsid w:val="005314BA"/>
    <w:rsid w:val="00531FAC"/>
    <w:rsid w:val="00531FE7"/>
    <w:rsid w:val="005325A9"/>
    <w:rsid w:val="00532FD0"/>
    <w:rsid w:val="00543118"/>
    <w:rsid w:val="00543C2A"/>
    <w:rsid w:val="00553BB7"/>
    <w:rsid w:val="00553C1B"/>
    <w:rsid w:val="00563599"/>
    <w:rsid w:val="005775EC"/>
    <w:rsid w:val="00581E47"/>
    <w:rsid w:val="0058333A"/>
    <w:rsid w:val="00583FF1"/>
    <w:rsid w:val="00587FD1"/>
    <w:rsid w:val="005A316C"/>
    <w:rsid w:val="005A3662"/>
    <w:rsid w:val="005A45F2"/>
    <w:rsid w:val="005A68EA"/>
    <w:rsid w:val="005B0E29"/>
    <w:rsid w:val="005B347E"/>
    <w:rsid w:val="005B55EF"/>
    <w:rsid w:val="005B7D58"/>
    <w:rsid w:val="005C0912"/>
    <w:rsid w:val="005C5153"/>
    <w:rsid w:val="005C5B22"/>
    <w:rsid w:val="005C664B"/>
    <w:rsid w:val="005C7E9E"/>
    <w:rsid w:val="005D0EE6"/>
    <w:rsid w:val="005D11A2"/>
    <w:rsid w:val="005D22B3"/>
    <w:rsid w:val="005D37DB"/>
    <w:rsid w:val="005D447C"/>
    <w:rsid w:val="005D64B5"/>
    <w:rsid w:val="005D67E7"/>
    <w:rsid w:val="005E6964"/>
    <w:rsid w:val="005F13C0"/>
    <w:rsid w:val="005F2FAD"/>
    <w:rsid w:val="005F591B"/>
    <w:rsid w:val="005F65AE"/>
    <w:rsid w:val="005F778C"/>
    <w:rsid w:val="00604AD7"/>
    <w:rsid w:val="0060667B"/>
    <w:rsid w:val="00611582"/>
    <w:rsid w:val="00611F98"/>
    <w:rsid w:val="00616D62"/>
    <w:rsid w:val="00617FF4"/>
    <w:rsid w:val="00623925"/>
    <w:rsid w:val="00623F53"/>
    <w:rsid w:val="0062490A"/>
    <w:rsid w:val="00626044"/>
    <w:rsid w:val="00635109"/>
    <w:rsid w:val="00643446"/>
    <w:rsid w:val="00645758"/>
    <w:rsid w:val="00653DAD"/>
    <w:rsid w:val="00654124"/>
    <w:rsid w:val="00657CC5"/>
    <w:rsid w:val="006646D8"/>
    <w:rsid w:val="006652DB"/>
    <w:rsid w:val="00665F3C"/>
    <w:rsid w:val="00670A63"/>
    <w:rsid w:val="00672C5D"/>
    <w:rsid w:val="00674D04"/>
    <w:rsid w:val="00676AB8"/>
    <w:rsid w:val="006829B0"/>
    <w:rsid w:val="0068387B"/>
    <w:rsid w:val="00684D13"/>
    <w:rsid w:val="00686D14"/>
    <w:rsid w:val="00694B11"/>
    <w:rsid w:val="00697E13"/>
    <w:rsid w:val="006A6EB7"/>
    <w:rsid w:val="006B3B14"/>
    <w:rsid w:val="006B6AA7"/>
    <w:rsid w:val="006C0D97"/>
    <w:rsid w:val="006C1109"/>
    <w:rsid w:val="006C3229"/>
    <w:rsid w:val="006C3600"/>
    <w:rsid w:val="006D0434"/>
    <w:rsid w:val="006D44EC"/>
    <w:rsid w:val="006E5932"/>
    <w:rsid w:val="006E5C69"/>
    <w:rsid w:val="006F32FA"/>
    <w:rsid w:val="00700209"/>
    <w:rsid w:val="00704D19"/>
    <w:rsid w:val="00704ECD"/>
    <w:rsid w:val="00717A7A"/>
    <w:rsid w:val="00722C78"/>
    <w:rsid w:val="0072341B"/>
    <w:rsid w:val="00731430"/>
    <w:rsid w:val="00731649"/>
    <w:rsid w:val="00731DFF"/>
    <w:rsid w:val="00735F77"/>
    <w:rsid w:val="0074012F"/>
    <w:rsid w:val="00741E11"/>
    <w:rsid w:val="00751314"/>
    <w:rsid w:val="0075402C"/>
    <w:rsid w:val="007550CB"/>
    <w:rsid w:val="00755201"/>
    <w:rsid w:val="00766C5F"/>
    <w:rsid w:val="007700C1"/>
    <w:rsid w:val="00770887"/>
    <w:rsid w:val="0077232C"/>
    <w:rsid w:val="00774E79"/>
    <w:rsid w:val="00781288"/>
    <w:rsid w:val="00781899"/>
    <w:rsid w:val="00784C4B"/>
    <w:rsid w:val="00785178"/>
    <w:rsid w:val="00785C59"/>
    <w:rsid w:val="007917C1"/>
    <w:rsid w:val="007934DB"/>
    <w:rsid w:val="00793799"/>
    <w:rsid w:val="00793E91"/>
    <w:rsid w:val="0079762D"/>
    <w:rsid w:val="007A050E"/>
    <w:rsid w:val="007A118F"/>
    <w:rsid w:val="007A37F9"/>
    <w:rsid w:val="007A565C"/>
    <w:rsid w:val="007A74AF"/>
    <w:rsid w:val="007B3D3C"/>
    <w:rsid w:val="007B41E4"/>
    <w:rsid w:val="007C1397"/>
    <w:rsid w:val="007C219E"/>
    <w:rsid w:val="007C3016"/>
    <w:rsid w:val="007C3D74"/>
    <w:rsid w:val="007C770F"/>
    <w:rsid w:val="007D01A5"/>
    <w:rsid w:val="007D1B43"/>
    <w:rsid w:val="007D226A"/>
    <w:rsid w:val="007D30BF"/>
    <w:rsid w:val="007E73B3"/>
    <w:rsid w:val="007F55A9"/>
    <w:rsid w:val="00801E17"/>
    <w:rsid w:val="00806C8E"/>
    <w:rsid w:val="008169B5"/>
    <w:rsid w:val="00816C05"/>
    <w:rsid w:val="00823E8A"/>
    <w:rsid w:val="00827C5D"/>
    <w:rsid w:val="008363F8"/>
    <w:rsid w:val="00840AAC"/>
    <w:rsid w:val="00841B5F"/>
    <w:rsid w:val="008435F6"/>
    <w:rsid w:val="00845042"/>
    <w:rsid w:val="00856A33"/>
    <w:rsid w:val="008630E3"/>
    <w:rsid w:val="00864B1B"/>
    <w:rsid w:val="0086559A"/>
    <w:rsid w:val="0086736D"/>
    <w:rsid w:val="00867C25"/>
    <w:rsid w:val="0087038A"/>
    <w:rsid w:val="00870D20"/>
    <w:rsid w:val="008730EA"/>
    <w:rsid w:val="0087321D"/>
    <w:rsid w:val="00873790"/>
    <w:rsid w:val="0087457B"/>
    <w:rsid w:val="008761B0"/>
    <w:rsid w:val="0088262C"/>
    <w:rsid w:val="00885B26"/>
    <w:rsid w:val="00892A02"/>
    <w:rsid w:val="00893976"/>
    <w:rsid w:val="008A3781"/>
    <w:rsid w:val="008A5874"/>
    <w:rsid w:val="008A66BE"/>
    <w:rsid w:val="008C0ACA"/>
    <w:rsid w:val="008C3BE0"/>
    <w:rsid w:val="008C5BB6"/>
    <w:rsid w:val="008C785A"/>
    <w:rsid w:val="008D0456"/>
    <w:rsid w:val="008D5EC7"/>
    <w:rsid w:val="008D747F"/>
    <w:rsid w:val="008E40F5"/>
    <w:rsid w:val="008E5986"/>
    <w:rsid w:val="008E7E7B"/>
    <w:rsid w:val="008F1DDD"/>
    <w:rsid w:val="008F36BB"/>
    <w:rsid w:val="008F645B"/>
    <w:rsid w:val="009043A5"/>
    <w:rsid w:val="0090455E"/>
    <w:rsid w:val="00914319"/>
    <w:rsid w:val="00922168"/>
    <w:rsid w:val="0092597F"/>
    <w:rsid w:val="009265C7"/>
    <w:rsid w:val="00926FDE"/>
    <w:rsid w:val="00927E91"/>
    <w:rsid w:val="00930B1B"/>
    <w:rsid w:val="00933759"/>
    <w:rsid w:val="00937094"/>
    <w:rsid w:val="00941249"/>
    <w:rsid w:val="00945B03"/>
    <w:rsid w:val="00947E0D"/>
    <w:rsid w:val="0095065F"/>
    <w:rsid w:val="009548D0"/>
    <w:rsid w:val="009576A5"/>
    <w:rsid w:val="0096076C"/>
    <w:rsid w:val="009610EB"/>
    <w:rsid w:val="0096232C"/>
    <w:rsid w:val="009702CA"/>
    <w:rsid w:val="00975E3A"/>
    <w:rsid w:val="00977B1D"/>
    <w:rsid w:val="009867A9"/>
    <w:rsid w:val="009939B0"/>
    <w:rsid w:val="009A3FEE"/>
    <w:rsid w:val="009B3141"/>
    <w:rsid w:val="009B7597"/>
    <w:rsid w:val="009C0A5F"/>
    <w:rsid w:val="009C306A"/>
    <w:rsid w:val="009C3A7B"/>
    <w:rsid w:val="009C4D3E"/>
    <w:rsid w:val="009C7A91"/>
    <w:rsid w:val="009D0A90"/>
    <w:rsid w:val="009D31AC"/>
    <w:rsid w:val="009D4D14"/>
    <w:rsid w:val="009D5E57"/>
    <w:rsid w:val="009E4127"/>
    <w:rsid w:val="009E4B2D"/>
    <w:rsid w:val="009E5AC1"/>
    <w:rsid w:val="009E6F30"/>
    <w:rsid w:val="009E7B6E"/>
    <w:rsid w:val="009E7EB6"/>
    <w:rsid w:val="009F1F59"/>
    <w:rsid w:val="009F51CF"/>
    <w:rsid w:val="009F7D78"/>
    <w:rsid w:val="00A02757"/>
    <w:rsid w:val="00A03C1F"/>
    <w:rsid w:val="00A04C7C"/>
    <w:rsid w:val="00A14C40"/>
    <w:rsid w:val="00A150C7"/>
    <w:rsid w:val="00A15A80"/>
    <w:rsid w:val="00A15A93"/>
    <w:rsid w:val="00A160E9"/>
    <w:rsid w:val="00A16451"/>
    <w:rsid w:val="00A165B1"/>
    <w:rsid w:val="00A20C46"/>
    <w:rsid w:val="00A22124"/>
    <w:rsid w:val="00A23E2A"/>
    <w:rsid w:val="00A24910"/>
    <w:rsid w:val="00A259B1"/>
    <w:rsid w:val="00A30587"/>
    <w:rsid w:val="00A31709"/>
    <w:rsid w:val="00A31759"/>
    <w:rsid w:val="00A35BE9"/>
    <w:rsid w:val="00A36B0F"/>
    <w:rsid w:val="00A3745D"/>
    <w:rsid w:val="00A37529"/>
    <w:rsid w:val="00A407AB"/>
    <w:rsid w:val="00A46255"/>
    <w:rsid w:val="00A46FFC"/>
    <w:rsid w:val="00A47D6F"/>
    <w:rsid w:val="00A51F13"/>
    <w:rsid w:val="00A55119"/>
    <w:rsid w:val="00A605D9"/>
    <w:rsid w:val="00A63BB3"/>
    <w:rsid w:val="00A72154"/>
    <w:rsid w:val="00A73EB4"/>
    <w:rsid w:val="00A76229"/>
    <w:rsid w:val="00A77562"/>
    <w:rsid w:val="00A80FF3"/>
    <w:rsid w:val="00A8228B"/>
    <w:rsid w:val="00A82528"/>
    <w:rsid w:val="00A84702"/>
    <w:rsid w:val="00A84DA1"/>
    <w:rsid w:val="00A9175E"/>
    <w:rsid w:val="00A968C0"/>
    <w:rsid w:val="00A96E55"/>
    <w:rsid w:val="00AA3715"/>
    <w:rsid w:val="00AA53B1"/>
    <w:rsid w:val="00AB1074"/>
    <w:rsid w:val="00AB6961"/>
    <w:rsid w:val="00AB7ED7"/>
    <w:rsid w:val="00AC3350"/>
    <w:rsid w:val="00AC4EB0"/>
    <w:rsid w:val="00AC6DE8"/>
    <w:rsid w:val="00AD041A"/>
    <w:rsid w:val="00AD10EC"/>
    <w:rsid w:val="00AD4CCE"/>
    <w:rsid w:val="00AD54B7"/>
    <w:rsid w:val="00AE00F6"/>
    <w:rsid w:val="00AE1E87"/>
    <w:rsid w:val="00AE46D0"/>
    <w:rsid w:val="00AF11AB"/>
    <w:rsid w:val="00AF15CE"/>
    <w:rsid w:val="00AF1B4F"/>
    <w:rsid w:val="00B01361"/>
    <w:rsid w:val="00B045BA"/>
    <w:rsid w:val="00B10D1D"/>
    <w:rsid w:val="00B11BAF"/>
    <w:rsid w:val="00B11CBC"/>
    <w:rsid w:val="00B13341"/>
    <w:rsid w:val="00B16D13"/>
    <w:rsid w:val="00B172ED"/>
    <w:rsid w:val="00B21587"/>
    <w:rsid w:val="00B2187D"/>
    <w:rsid w:val="00B26F5A"/>
    <w:rsid w:val="00B271E0"/>
    <w:rsid w:val="00B27A5E"/>
    <w:rsid w:val="00B3091D"/>
    <w:rsid w:val="00B31128"/>
    <w:rsid w:val="00B32E4F"/>
    <w:rsid w:val="00B336D6"/>
    <w:rsid w:val="00B4069C"/>
    <w:rsid w:val="00B42DB8"/>
    <w:rsid w:val="00B514B0"/>
    <w:rsid w:val="00B51C05"/>
    <w:rsid w:val="00B52B9C"/>
    <w:rsid w:val="00B6005E"/>
    <w:rsid w:val="00B70AA9"/>
    <w:rsid w:val="00B7726C"/>
    <w:rsid w:val="00B84440"/>
    <w:rsid w:val="00B84968"/>
    <w:rsid w:val="00B86B0E"/>
    <w:rsid w:val="00B939C0"/>
    <w:rsid w:val="00B93B92"/>
    <w:rsid w:val="00B94F0E"/>
    <w:rsid w:val="00B9555A"/>
    <w:rsid w:val="00BA2004"/>
    <w:rsid w:val="00BA4AB0"/>
    <w:rsid w:val="00BA799E"/>
    <w:rsid w:val="00BB1EE7"/>
    <w:rsid w:val="00BB2451"/>
    <w:rsid w:val="00BB5229"/>
    <w:rsid w:val="00BC11F4"/>
    <w:rsid w:val="00BC29AE"/>
    <w:rsid w:val="00BC39BD"/>
    <w:rsid w:val="00BC5E76"/>
    <w:rsid w:val="00BD33C3"/>
    <w:rsid w:val="00BD42BC"/>
    <w:rsid w:val="00BE34DB"/>
    <w:rsid w:val="00BE3697"/>
    <w:rsid w:val="00BE38C6"/>
    <w:rsid w:val="00BE4E5C"/>
    <w:rsid w:val="00BF2A9C"/>
    <w:rsid w:val="00BF4318"/>
    <w:rsid w:val="00C0043D"/>
    <w:rsid w:val="00C04A06"/>
    <w:rsid w:val="00C06B06"/>
    <w:rsid w:val="00C07D7B"/>
    <w:rsid w:val="00C1117A"/>
    <w:rsid w:val="00C11F66"/>
    <w:rsid w:val="00C147A7"/>
    <w:rsid w:val="00C15296"/>
    <w:rsid w:val="00C1693F"/>
    <w:rsid w:val="00C314FC"/>
    <w:rsid w:val="00C34268"/>
    <w:rsid w:val="00C41A97"/>
    <w:rsid w:val="00C42872"/>
    <w:rsid w:val="00C43B9F"/>
    <w:rsid w:val="00C45578"/>
    <w:rsid w:val="00C46C0B"/>
    <w:rsid w:val="00C50967"/>
    <w:rsid w:val="00C53E0A"/>
    <w:rsid w:val="00C54BE2"/>
    <w:rsid w:val="00C61B32"/>
    <w:rsid w:val="00C7259D"/>
    <w:rsid w:val="00C75C68"/>
    <w:rsid w:val="00C855D1"/>
    <w:rsid w:val="00C85C81"/>
    <w:rsid w:val="00C85FDC"/>
    <w:rsid w:val="00C87634"/>
    <w:rsid w:val="00C91F8F"/>
    <w:rsid w:val="00C923B2"/>
    <w:rsid w:val="00CA0EDE"/>
    <w:rsid w:val="00CA23D3"/>
    <w:rsid w:val="00CA3030"/>
    <w:rsid w:val="00CA31FD"/>
    <w:rsid w:val="00CA512B"/>
    <w:rsid w:val="00CB35D5"/>
    <w:rsid w:val="00CC08BE"/>
    <w:rsid w:val="00CC45F6"/>
    <w:rsid w:val="00CC4E25"/>
    <w:rsid w:val="00CD2FDA"/>
    <w:rsid w:val="00CD5B7F"/>
    <w:rsid w:val="00CD7B20"/>
    <w:rsid w:val="00CF3EBC"/>
    <w:rsid w:val="00CF52DB"/>
    <w:rsid w:val="00CF54DC"/>
    <w:rsid w:val="00D026DF"/>
    <w:rsid w:val="00D03BCF"/>
    <w:rsid w:val="00D03F65"/>
    <w:rsid w:val="00D040DD"/>
    <w:rsid w:val="00D062E2"/>
    <w:rsid w:val="00D107EC"/>
    <w:rsid w:val="00D20439"/>
    <w:rsid w:val="00D22DE1"/>
    <w:rsid w:val="00D2662D"/>
    <w:rsid w:val="00D26634"/>
    <w:rsid w:val="00D319FB"/>
    <w:rsid w:val="00D34C88"/>
    <w:rsid w:val="00D362F1"/>
    <w:rsid w:val="00D412C8"/>
    <w:rsid w:val="00D42888"/>
    <w:rsid w:val="00D51F47"/>
    <w:rsid w:val="00D52DF9"/>
    <w:rsid w:val="00D55C8F"/>
    <w:rsid w:val="00D579EF"/>
    <w:rsid w:val="00D634D9"/>
    <w:rsid w:val="00D64461"/>
    <w:rsid w:val="00D67152"/>
    <w:rsid w:val="00D710F4"/>
    <w:rsid w:val="00D71B70"/>
    <w:rsid w:val="00D71E5C"/>
    <w:rsid w:val="00D7751E"/>
    <w:rsid w:val="00D7773F"/>
    <w:rsid w:val="00D846A4"/>
    <w:rsid w:val="00D957A0"/>
    <w:rsid w:val="00D95C37"/>
    <w:rsid w:val="00DA25FF"/>
    <w:rsid w:val="00DA47BB"/>
    <w:rsid w:val="00DA49AF"/>
    <w:rsid w:val="00DA5B2A"/>
    <w:rsid w:val="00DA69B8"/>
    <w:rsid w:val="00DC148D"/>
    <w:rsid w:val="00DC441B"/>
    <w:rsid w:val="00DD5BEC"/>
    <w:rsid w:val="00DD6B5E"/>
    <w:rsid w:val="00DE4BD5"/>
    <w:rsid w:val="00DF06BC"/>
    <w:rsid w:val="00DF17C9"/>
    <w:rsid w:val="00DF2EC7"/>
    <w:rsid w:val="00DF520E"/>
    <w:rsid w:val="00E00529"/>
    <w:rsid w:val="00E01206"/>
    <w:rsid w:val="00E01760"/>
    <w:rsid w:val="00E017D9"/>
    <w:rsid w:val="00E10516"/>
    <w:rsid w:val="00E127ED"/>
    <w:rsid w:val="00E146E6"/>
    <w:rsid w:val="00E21B90"/>
    <w:rsid w:val="00E22391"/>
    <w:rsid w:val="00E24D7C"/>
    <w:rsid w:val="00E27BE9"/>
    <w:rsid w:val="00E32575"/>
    <w:rsid w:val="00E34B56"/>
    <w:rsid w:val="00E36B39"/>
    <w:rsid w:val="00E41365"/>
    <w:rsid w:val="00E435C7"/>
    <w:rsid w:val="00E43DF9"/>
    <w:rsid w:val="00E5216E"/>
    <w:rsid w:val="00E5217B"/>
    <w:rsid w:val="00E5228C"/>
    <w:rsid w:val="00E54D9E"/>
    <w:rsid w:val="00E551E9"/>
    <w:rsid w:val="00E60823"/>
    <w:rsid w:val="00E62874"/>
    <w:rsid w:val="00E639D9"/>
    <w:rsid w:val="00E64E66"/>
    <w:rsid w:val="00E671C2"/>
    <w:rsid w:val="00E67266"/>
    <w:rsid w:val="00E675A7"/>
    <w:rsid w:val="00E707A7"/>
    <w:rsid w:val="00E70F07"/>
    <w:rsid w:val="00E81C22"/>
    <w:rsid w:val="00E82C76"/>
    <w:rsid w:val="00E83D0F"/>
    <w:rsid w:val="00E87026"/>
    <w:rsid w:val="00E878E8"/>
    <w:rsid w:val="00E90B92"/>
    <w:rsid w:val="00E941E9"/>
    <w:rsid w:val="00E96088"/>
    <w:rsid w:val="00EA0165"/>
    <w:rsid w:val="00EA1E1B"/>
    <w:rsid w:val="00EA26A4"/>
    <w:rsid w:val="00EA7141"/>
    <w:rsid w:val="00EB5C01"/>
    <w:rsid w:val="00EC1A90"/>
    <w:rsid w:val="00EC450D"/>
    <w:rsid w:val="00EC6A2B"/>
    <w:rsid w:val="00EC7757"/>
    <w:rsid w:val="00ED047D"/>
    <w:rsid w:val="00ED0781"/>
    <w:rsid w:val="00ED0A04"/>
    <w:rsid w:val="00ED21DC"/>
    <w:rsid w:val="00ED32EC"/>
    <w:rsid w:val="00ED4F63"/>
    <w:rsid w:val="00ED5405"/>
    <w:rsid w:val="00ED5D77"/>
    <w:rsid w:val="00ED60B4"/>
    <w:rsid w:val="00ED75FA"/>
    <w:rsid w:val="00EE2194"/>
    <w:rsid w:val="00EE5D87"/>
    <w:rsid w:val="00EF0B2E"/>
    <w:rsid w:val="00EF34BD"/>
    <w:rsid w:val="00EF6D1A"/>
    <w:rsid w:val="00EF70CD"/>
    <w:rsid w:val="00EF7BA2"/>
    <w:rsid w:val="00F014F9"/>
    <w:rsid w:val="00F0193B"/>
    <w:rsid w:val="00F14A79"/>
    <w:rsid w:val="00F15662"/>
    <w:rsid w:val="00F272B1"/>
    <w:rsid w:val="00F3197E"/>
    <w:rsid w:val="00F31FDE"/>
    <w:rsid w:val="00F32F83"/>
    <w:rsid w:val="00F330FD"/>
    <w:rsid w:val="00F3315A"/>
    <w:rsid w:val="00F4050C"/>
    <w:rsid w:val="00F41211"/>
    <w:rsid w:val="00F4445C"/>
    <w:rsid w:val="00F460CD"/>
    <w:rsid w:val="00F50F27"/>
    <w:rsid w:val="00F52514"/>
    <w:rsid w:val="00F53155"/>
    <w:rsid w:val="00F555D6"/>
    <w:rsid w:val="00F57CDA"/>
    <w:rsid w:val="00F60A14"/>
    <w:rsid w:val="00F6194E"/>
    <w:rsid w:val="00F64A13"/>
    <w:rsid w:val="00F65612"/>
    <w:rsid w:val="00F65AAF"/>
    <w:rsid w:val="00F65F58"/>
    <w:rsid w:val="00F71846"/>
    <w:rsid w:val="00F73227"/>
    <w:rsid w:val="00F75583"/>
    <w:rsid w:val="00F76A1E"/>
    <w:rsid w:val="00F80576"/>
    <w:rsid w:val="00F81B86"/>
    <w:rsid w:val="00F85F44"/>
    <w:rsid w:val="00F871CF"/>
    <w:rsid w:val="00F9037C"/>
    <w:rsid w:val="00F91E6F"/>
    <w:rsid w:val="00F92475"/>
    <w:rsid w:val="00FA0D78"/>
    <w:rsid w:val="00FA1970"/>
    <w:rsid w:val="00FA2F1A"/>
    <w:rsid w:val="00FA3D96"/>
    <w:rsid w:val="00FB1431"/>
    <w:rsid w:val="00FB2D58"/>
    <w:rsid w:val="00FB3C1F"/>
    <w:rsid w:val="00FB3D0B"/>
    <w:rsid w:val="00FB3FA2"/>
    <w:rsid w:val="00FB7848"/>
    <w:rsid w:val="00FB7C68"/>
    <w:rsid w:val="00FC26B1"/>
    <w:rsid w:val="00FC38D0"/>
    <w:rsid w:val="00FC4BB0"/>
    <w:rsid w:val="00FC6634"/>
    <w:rsid w:val="00FD4125"/>
    <w:rsid w:val="00FE6E9D"/>
    <w:rsid w:val="00FF3EEE"/>
    <w:rsid w:val="00FF616E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71b,#17171b,#16161a,#141418,#16161e,#16161b,#18161b,#18181b"/>
    </o:shapedefaults>
    <o:shapelayout v:ext="edit">
      <o:idmap v:ext="edit" data="2"/>
    </o:shapelayout>
  </w:shapeDefaults>
  <w:decimalSymbol w:val="."/>
  <w:listSeparator w:val=";"/>
  <w14:docId w14:val="4B93D8C5"/>
  <w15:chartTrackingRefBased/>
  <w15:docId w15:val="{68F12A90-06A3-43F5-989D-B1556F9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9A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759"/>
    <w:pPr>
      <w:spacing w:after="60" w:line="240" w:lineRule="auto"/>
      <w:outlineLvl w:val="0"/>
    </w:pPr>
    <w:rPr>
      <w:rFonts w:asciiTheme="majorHAnsi" w:hAnsiTheme="majorHAnsi" w:cstheme="majorHAnsi"/>
      <w:color w:val="537494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1759"/>
    <w:pPr>
      <w:keepNext/>
      <w:keepLines/>
      <w:spacing w:before="60" w:after="0" w:line="240" w:lineRule="auto"/>
      <w:outlineLvl w:val="1"/>
    </w:pPr>
    <w:rPr>
      <w:rFonts w:asciiTheme="majorHAnsi" w:eastAsiaTheme="majorEastAsia" w:hAnsiTheme="majorHAnsi" w:cstheme="majorBidi"/>
      <w:color w:val="6998B0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1759"/>
    <w:pPr>
      <w:keepNext/>
      <w:keepLines/>
      <w:spacing w:before="60" w:after="0" w:line="240" w:lineRule="auto"/>
      <w:outlineLvl w:val="2"/>
    </w:pPr>
    <w:rPr>
      <w:rFonts w:asciiTheme="majorHAnsi" w:eastAsiaTheme="majorEastAsia" w:hAnsiTheme="majorHAnsi" w:cstheme="majorBidi"/>
      <w:color w:val="6998B0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32EC"/>
    <w:pPr>
      <w:keepNext/>
      <w:keepLines/>
      <w:spacing w:before="40" w:after="0"/>
      <w:ind w:left="446"/>
      <w:outlineLvl w:val="3"/>
    </w:pPr>
    <w:rPr>
      <w:rFonts w:ascii="Fira Sans" w:eastAsiaTheme="majorEastAsia" w:hAnsi="Fira Sans" w:cstheme="majorBidi"/>
      <w:i/>
      <w:iCs/>
      <w:color w:val="6998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FP Title"/>
    <w:basedOn w:val="Normal"/>
    <w:next w:val="Normal"/>
    <w:link w:val="TitleChar"/>
    <w:uiPriority w:val="10"/>
    <w:qFormat/>
    <w:rsid w:val="00D51F47"/>
    <w:pPr>
      <w:spacing w:after="0" w:line="240" w:lineRule="auto"/>
    </w:pPr>
    <w:rPr>
      <w:rFonts w:ascii="Segoe UI Semibold" w:eastAsia="Yu Gothic" w:hAnsi="Segoe UI Semibold" w:cs="Segoe UI Semibold"/>
      <w:sz w:val="72"/>
      <w:szCs w:val="72"/>
    </w:rPr>
  </w:style>
  <w:style w:type="character" w:customStyle="1" w:styleId="TitleChar">
    <w:name w:val="Title Char"/>
    <w:aliases w:val="FP Title Char"/>
    <w:basedOn w:val="DefaultParagraphFont"/>
    <w:link w:val="Title"/>
    <w:uiPriority w:val="10"/>
    <w:rsid w:val="00D51F47"/>
    <w:rPr>
      <w:rFonts w:ascii="Segoe UI Semibold" w:eastAsia="Yu Gothic" w:hAnsi="Segoe UI Semibold" w:cs="Segoe UI Semibold"/>
      <w:sz w:val="72"/>
      <w:szCs w:val="72"/>
    </w:rPr>
  </w:style>
  <w:style w:type="paragraph" w:styleId="Subtitle">
    <w:name w:val="Subtitle"/>
    <w:aliases w:val="FP Subtitle"/>
    <w:basedOn w:val="Normal"/>
    <w:next w:val="Normal"/>
    <w:link w:val="SubtitleChar"/>
    <w:uiPriority w:val="11"/>
    <w:qFormat/>
    <w:rsid w:val="0062490A"/>
    <w:pPr>
      <w:spacing w:after="0" w:line="240" w:lineRule="auto"/>
    </w:pPr>
    <w:rPr>
      <w:rFonts w:ascii="Segoe UI" w:eastAsia="Yu Gothic" w:hAnsi="Segoe UI" w:cs="Segoe UI"/>
      <w:sz w:val="52"/>
      <w:szCs w:val="52"/>
    </w:rPr>
  </w:style>
  <w:style w:type="character" w:customStyle="1" w:styleId="SubtitleChar">
    <w:name w:val="Subtitle Char"/>
    <w:aliases w:val="FP Subtitle Char"/>
    <w:basedOn w:val="DefaultParagraphFont"/>
    <w:link w:val="Subtitle"/>
    <w:uiPriority w:val="11"/>
    <w:rsid w:val="0062490A"/>
    <w:rPr>
      <w:rFonts w:ascii="Segoe UI" w:eastAsia="Yu Gothic" w:hAnsi="Segoe UI" w:cs="Segoe UI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1759"/>
    <w:rPr>
      <w:rFonts w:asciiTheme="majorHAnsi" w:hAnsiTheme="majorHAnsi" w:cstheme="majorHAnsi"/>
      <w:color w:val="537494" w:themeColor="accent1"/>
      <w:sz w:val="48"/>
      <w:szCs w:val="48"/>
      <w:lang w:val="en-GB"/>
    </w:rPr>
  </w:style>
  <w:style w:type="paragraph" w:styleId="NoSpacing">
    <w:name w:val="No Spacing"/>
    <w:uiPriority w:val="1"/>
    <w:qFormat/>
    <w:rsid w:val="00AB1074"/>
    <w:pPr>
      <w:spacing w:after="0"/>
    </w:pPr>
  </w:style>
  <w:style w:type="character" w:styleId="SubtleEmphasis">
    <w:name w:val="Subtle Emphasis"/>
    <w:aliases w:val="FP TitleInfo"/>
    <w:uiPriority w:val="19"/>
    <w:rsid w:val="0062490A"/>
    <w:rPr>
      <w:sz w:val="28"/>
      <w:szCs w:val="28"/>
    </w:rPr>
  </w:style>
  <w:style w:type="paragraph" w:customStyle="1" w:styleId="Properties">
    <w:name w:val="Properties"/>
    <w:basedOn w:val="Normal"/>
    <w:link w:val="PropertiesZchn"/>
    <w:qFormat/>
    <w:rsid w:val="000F19D2"/>
    <w:pPr>
      <w:spacing w:after="0" w:line="240" w:lineRule="auto"/>
      <w:jc w:val="right"/>
    </w:pPr>
    <w:rPr>
      <w:sz w:val="28"/>
      <w:szCs w:val="32"/>
    </w:rPr>
  </w:style>
  <w:style w:type="character" w:customStyle="1" w:styleId="PropertiesZchn">
    <w:name w:val="Properties Zchn"/>
    <w:basedOn w:val="DefaultParagraphFont"/>
    <w:link w:val="Properties"/>
    <w:rsid w:val="000F19D2"/>
    <w:rPr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759"/>
    <w:rPr>
      <w:rFonts w:asciiTheme="majorHAnsi" w:eastAsiaTheme="majorEastAsia" w:hAnsiTheme="majorHAnsi" w:cstheme="majorBidi"/>
      <w:color w:val="6998B0" w:themeColor="accent2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3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F1"/>
  </w:style>
  <w:style w:type="paragraph" w:styleId="Footer">
    <w:name w:val="footer"/>
    <w:basedOn w:val="Normal"/>
    <w:link w:val="FooterChar"/>
    <w:uiPriority w:val="99"/>
    <w:unhideWhenUsed/>
    <w:rsid w:val="00D3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F1"/>
  </w:style>
  <w:style w:type="character" w:styleId="PlaceholderText">
    <w:name w:val="Placeholder Text"/>
    <w:basedOn w:val="DefaultParagraphFont"/>
    <w:uiPriority w:val="99"/>
    <w:semiHidden/>
    <w:rsid w:val="00A84DA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2FDA"/>
    <w:pPr>
      <w:keepNext/>
      <w:keepLines/>
      <w:spacing w:before="240"/>
      <w:outlineLvl w:val="9"/>
    </w:pPr>
    <w:rPr>
      <w:rFonts w:eastAsiaTheme="majorEastAsia" w:cstheme="majorBidi"/>
      <w:color w:val="3E566E" w:themeColor="accent1" w:themeShade="BF"/>
      <w:sz w:val="32"/>
      <w:szCs w:val="32"/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D2F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2FD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51F47"/>
    <w:pPr>
      <w:spacing w:after="100"/>
    </w:pPr>
  </w:style>
  <w:style w:type="paragraph" w:styleId="ListParagraph">
    <w:name w:val="List Paragraph"/>
    <w:basedOn w:val="Normal"/>
    <w:uiPriority w:val="34"/>
    <w:rsid w:val="002E24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0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0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0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5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65F58"/>
    <w:rPr>
      <w:color w:val="605E5C"/>
      <w:shd w:val="clear" w:color="auto" w:fill="E1DFDD"/>
    </w:rPr>
  </w:style>
  <w:style w:type="character" w:styleId="Emphasis">
    <w:name w:val="Emphasis"/>
    <w:aliases w:val="header"/>
    <w:uiPriority w:val="20"/>
    <w:rsid w:val="00D062E2"/>
    <w:rPr>
      <w:color w:val="42698C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1759"/>
    <w:rPr>
      <w:rFonts w:asciiTheme="majorHAnsi" w:eastAsiaTheme="majorEastAsia" w:hAnsiTheme="majorHAnsi" w:cstheme="majorBidi"/>
      <w:color w:val="6998B0" w:themeColor="accent2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2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">
    <w:name w:val="List Table 7 Colorful"/>
    <w:basedOn w:val="TableNormal"/>
    <w:uiPriority w:val="52"/>
    <w:rsid w:val="00224E9E"/>
    <w:pPr>
      <w:spacing w:after="0" w:line="240" w:lineRule="auto"/>
    </w:pPr>
    <w:rPr>
      <w:color w:val="FFFFF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/>
        </w:tcBorders>
        <w:shd w:val="clear" w:color="auto" w:fill="0B0C10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/>
        </w:tcBorders>
        <w:shd w:val="clear" w:color="auto" w:fill="0B0C10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/>
        </w:tcBorders>
        <w:shd w:val="clear" w:color="auto" w:fill="0B0C10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/>
        </w:tcBorders>
        <w:shd w:val="clear" w:color="auto" w:fill="0B0C10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24E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D32EC"/>
    <w:rPr>
      <w:rFonts w:ascii="Fira Sans" w:eastAsiaTheme="majorEastAsia" w:hAnsi="Fira Sans" w:cstheme="majorBidi"/>
      <w:i/>
      <w:iCs/>
      <w:color w:val="6998B0" w:themeColor="accent2"/>
      <w:lang w:val="en-GB"/>
    </w:rPr>
  </w:style>
  <w:style w:type="table" w:styleId="ListTable1Light-Accent3">
    <w:name w:val="List Table 1 Light Accent 3"/>
    <w:basedOn w:val="TableNormal"/>
    <w:uiPriority w:val="46"/>
    <w:rsid w:val="009C0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B7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B7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EC" w:themeFill="accent3" w:themeFillTint="33"/>
      </w:tcPr>
    </w:tblStylePr>
    <w:tblStylePr w:type="band1Horz">
      <w:tblPr/>
      <w:tcPr>
        <w:shd w:val="clear" w:color="auto" w:fill="DEE7EC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5BB6"/>
    <w:pPr>
      <w:spacing w:after="100"/>
      <w:ind w:left="440"/>
    </w:pPr>
  </w:style>
  <w:style w:type="table" w:customStyle="1" w:styleId="iRListTableDark">
    <w:name w:val="iR List Table Dark"/>
    <w:basedOn w:val="TableNormal"/>
    <w:uiPriority w:val="99"/>
    <w:rsid w:val="0086559A"/>
    <w:pPr>
      <w:spacing w:after="0" w:line="240" w:lineRule="auto"/>
    </w:pPr>
    <w:tblPr>
      <w:tblStyleRowBandSize w:val="1"/>
    </w:tblPr>
    <w:tblStylePr w:type="firstRow">
      <w:rPr>
        <w:rFonts w:asciiTheme="majorHAnsi" w:hAnsiTheme="majorHAnsi"/>
        <w:sz w:val="22"/>
      </w:rPr>
      <w:tblPr/>
      <w:tcPr>
        <w:tcBorders>
          <w:top w:val="nil"/>
          <w:left w:val="nil"/>
          <w:bottom w:val="single" w:sz="4" w:space="0" w:color="FFFFFF" w:themeColor="text1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1E212C" w:themeFill="background1" w:themeFillTint="E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87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footer" Target="footer1.xml"/><Relationship Id="rId89" Type="http://schemas.openxmlformats.org/officeDocument/2006/relationships/hyperlink" Target="http://rail.ilosama.com/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75.png"/><Relationship Id="rId95" Type="http://schemas.openxmlformats.org/officeDocument/2006/relationships/footer" Target="footer4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header" Target="header2.xml"/><Relationship Id="rId88" Type="http://schemas.openxmlformats.org/officeDocument/2006/relationships/hyperlink" Target="http://rail.ilosama.com/" TargetMode="External"/><Relationship Id="rId91" Type="http://schemas.openxmlformats.org/officeDocument/2006/relationships/image" Target="media/image76.png"/><Relationship Id="rId9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header" Target="header3.xml"/><Relationship Id="rId94" Type="http://schemas.openxmlformats.org/officeDocument/2006/relationships/header" Target="header5.xm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header" Target="header6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90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oter" Target="footer3.xml"/><Relationship Id="rId61" Type="http://schemas.openxmlformats.org/officeDocument/2006/relationships/image" Target="media/image53.png"/><Relationship Id="rId82" Type="http://schemas.openxmlformats.org/officeDocument/2006/relationships/header" Target="header1.xml"/><Relationship Id="rId19" Type="http://schemas.openxmlformats.org/officeDocument/2006/relationships/image" Target="media/image11.png"/><Relationship Id="rId14" Type="http://schemas.openxmlformats.org/officeDocument/2006/relationships/image" Target="media/image6.gi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header" Target="header4.xml"/><Relationship Id="rId98" Type="http://schemas.openxmlformats.org/officeDocument/2006/relationships/footer" Target="footer6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br\OneDrive\Dokumente\Benutzerdefinierte%20Office-Vorlagen\iR_DocTempl_Dark_wFrontP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492773D4FB4DEEA7300BF77807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614A-223A-47FF-91FA-A81F0861DE9B}"/>
      </w:docPartPr>
      <w:docPartBody>
        <w:p w:rsidR="002F7464" w:rsidRDefault="00000000">
          <w:pPr>
            <w:pStyle w:val="9E492773D4FB4DEEA7300BF778078A71"/>
          </w:pPr>
          <w:r w:rsidRPr="0018049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panose1 w:val="020B0603050000020004"/>
    <w:charset w:val="00"/>
    <w:family w:val="swiss"/>
    <w:pitch w:val="variable"/>
    <w:sig w:usb0="600002FF" w:usb1="02000001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Fira Sans Light">
    <w:panose1 w:val="020B0403050000020004"/>
    <w:charset w:val="00"/>
    <w:family w:val="swiss"/>
    <w:pitch w:val="variable"/>
    <w:sig w:usb0="600002FF" w:usb1="02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15"/>
    <w:rsid w:val="001A75DA"/>
    <w:rsid w:val="00242EAB"/>
    <w:rsid w:val="002F7464"/>
    <w:rsid w:val="00471D6E"/>
    <w:rsid w:val="00500150"/>
    <w:rsid w:val="00542CCE"/>
    <w:rsid w:val="005F778C"/>
    <w:rsid w:val="00663A15"/>
    <w:rsid w:val="00A8228B"/>
    <w:rsid w:val="00B15E98"/>
    <w:rsid w:val="00E54D9E"/>
    <w:rsid w:val="00F0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492773D4FB4DEEA7300BF778078A71">
    <w:name w:val="9E492773D4FB4DEEA7300BF778078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iR Dark">
      <a:dk1>
        <a:srgbClr val="FFFFFF"/>
      </a:dk1>
      <a:lt1>
        <a:srgbClr val="0B0C10"/>
      </a:lt1>
      <a:dk2>
        <a:srgbClr val="FFFFFF"/>
      </a:dk2>
      <a:lt2>
        <a:srgbClr val="000000"/>
      </a:lt2>
      <a:accent1>
        <a:srgbClr val="537494"/>
      </a:accent1>
      <a:accent2>
        <a:srgbClr val="6998B0"/>
      </a:accent2>
      <a:accent3>
        <a:srgbClr val="5F88A3"/>
      </a:accent3>
      <a:accent4>
        <a:srgbClr val="FFC000"/>
      </a:accent4>
      <a:accent5>
        <a:srgbClr val="1A2234"/>
      </a:accent5>
      <a:accent6>
        <a:srgbClr val="70AD47"/>
      </a:accent6>
      <a:hlink>
        <a:srgbClr val="0563C1"/>
      </a:hlink>
      <a:folHlink>
        <a:srgbClr val="954F72"/>
      </a:folHlink>
    </a:clrScheme>
    <a:fontScheme name="iR Fonts">
      <a:majorFont>
        <a:latin typeface="Fira Sans Medium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iR_DE_DecalLibrary_Documentation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3744B-77AA-4E42-845A-B7712E55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iR_DocTempl_Dark_wFrontPage.dotx</Template>
  <TotalTime>0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  <vt:variant>
        <vt:lpstr>Titel</vt:lpstr>
      </vt:variant>
      <vt:variant>
        <vt:i4>1</vt:i4>
      </vt:variant>
    </vt:vector>
  </HeadingPairs>
  <TitlesOfParts>
    <vt:vector size="18" baseType="lpstr">
      <vt:lpstr>iR German Decal Library</vt:lpstr>
      <vt:lpstr>////</vt:lpstr>
      <vt:lpstr>Table of Contents </vt:lpstr>
      <vt:lpstr>Requests and Suggestions</vt:lpstr>
      <vt:lpstr>Usage Rights</vt:lpstr>
      <vt:lpstr>Known Issues</vt:lpstr>
      <vt:lpstr>    Fonts in DB WLS decals</vt:lpstr>
      <vt:lpstr>Naming Scheme</vt:lpstr>
      <vt:lpstr>    Suffixes</vt:lpstr>
      <vt:lpstr>    </vt:lpstr>
      <vt:lpstr>Decals</vt:lpstr>
      <vt:lpstr>    DB WLS</vt:lpstr>
      <vt:lpstr>        Pictograms</vt:lpstr>
      <vt:lpstr>        TSI PRM</vt:lpstr>
      <vt:lpstr>    ISO 7010</vt:lpstr>
      <vt:lpstr>        Emergency</vt:lpstr>
      <vt:lpstr>        Fire Protection</vt:lpstr>
      <vt:lpstr>Title</vt:lpstr>
    </vt:vector>
  </TitlesOfParts>
  <Company>ilo sama RAIL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German Decal Library</dc:title>
  <dc:subject>Documentation</dc:subject>
  <dc:creator>Nagiphaaa</dc:creator>
  <cp:keywords/>
  <dc:description/>
  <cp:lastModifiedBy>Nagipha Seitz</cp:lastModifiedBy>
  <cp:revision>8</cp:revision>
  <cp:lastPrinted>2024-05-24T16:10:00Z</cp:lastPrinted>
  <dcterms:created xsi:type="dcterms:W3CDTF">2024-12-31T17:09:00Z</dcterms:created>
  <dcterms:modified xsi:type="dcterms:W3CDTF">2025-01-02T01:45:00Z</dcterms:modified>
  <cp:category>Category</cp:category>
  <cp:contentStatus>v250101</cp:contentStatus>
</cp:coreProperties>
</file>